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8A9A5" w14:textId="77777777" w:rsidR="009765AE" w:rsidRDefault="00FC697E" w:rsidP="00FC697E">
      <w:pPr>
        <w:pStyle w:val="Heading1"/>
      </w:pPr>
      <w:r>
        <w:t>Purpose</w:t>
      </w:r>
    </w:p>
    <w:p w14:paraId="4750D471" w14:textId="76C53DD1" w:rsidR="00FC697E" w:rsidRDefault="00FC697E" w:rsidP="00FC697E">
      <w:r>
        <w:t xml:space="preserve">This </w:t>
      </w:r>
      <w:r w:rsidR="003B198D">
        <w:t>tutorial</w:t>
      </w:r>
      <w:r>
        <w:t xml:space="preserve"> outlines the process and tools required to setup a local development instance of the ONC </w:t>
      </w:r>
      <w:r w:rsidR="009276CF">
        <w:t>SITE</w:t>
      </w:r>
      <w:r>
        <w:t xml:space="preserve"> Project.  The document assumes a basic understanding of Java, Java build path configuration, and the Eclipse IDE.</w:t>
      </w:r>
    </w:p>
    <w:p w14:paraId="02F2C10E" w14:textId="77777777" w:rsidR="00FC697E" w:rsidRDefault="00FC697E" w:rsidP="00FC697E"/>
    <w:p w14:paraId="35E4F866" w14:textId="77777777" w:rsidR="00FC697E" w:rsidRDefault="00FC697E" w:rsidP="00FC697E">
      <w:pPr>
        <w:pStyle w:val="Heading1"/>
      </w:pPr>
      <w:r>
        <w:t>Pre-requisites</w:t>
      </w:r>
    </w:p>
    <w:p w14:paraId="584B0869" w14:textId="518E8A1F" w:rsidR="00B04649" w:rsidRDefault="003B198D" w:rsidP="003B198D">
      <w:r>
        <w:t xml:space="preserve">The following are necessary step prior to continuing the tutorial.  </w:t>
      </w:r>
    </w:p>
    <w:p w14:paraId="6455A944" w14:textId="454B8605" w:rsidR="00B04649" w:rsidRDefault="00B04649" w:rsidP="003B198D">
      <w:pPr>
        <w:pStyle w:val="ListParagraph"/>
        <w:numPr>
          <w:ilvl w:val="0"/>
          <w:numId w:val="1"/>
        </w:numPr>
      </w:pPr>
      <w:r>
        <w:t xml:space="preserve">Verify access to an existing </w:t>
      </w:r>
      <w:proofErr w:type="spellStart"/>
      <w:r>
        <w:t>git</w:t>
      </w:r>
      <w:proofErr w:type="spellEnd"/>
      <w:r>
        <w:t xml:space="preserve"> hub account (a new account can be created)</w:t>
      </w:r>
    </w:p>
    <w:p w14:paraId="13077CC2" w14:textId="77777777" w:rsidR="00FC697E" w:rsidRDefault="00FC697E" w:rsidP="00E80262">
      <w:pPr>
        <w:pStyle w:val="ListParagraph"/>
        <w:numPr>
          <w:ilvl w:val="0"/>
          <w:numId w:val="1"/>
        </w:numPr>
      </w:pPr>
      <w:r>
        <w:t xml:space="preserve">Review the download section of this document to gather all of the necessary </w:t>
      </w:r>
      <w:r w:rsidR="003B198D">
        <w:t>files for this installation.</w:t>
      </w:r>
    </w:p>
    <w:p w14:paraId="2149DD0B" w14:textId="77777777" w:rsidR="003B198D" w:rsidRDefault="003B198D" w:rsidP="003B198D"/>
    <w:p w14:paraId="29B1BC2D" w14:textId="77777777" w:rsidR="003B198D" w:rsidRDefault="00C27F82" w:rsidP="00C27F82">
      <w:pPr>
        <w:pStyle w:val="Heading1"/>
      </w:pPr>
      <w:r>
        <w:t>Procedure</w:t>
      </w:r>
    </w:p>
    <w:p w14:paraId="0CDF5361" w14:textId="15385FDB" w:rsidR="00C27F82" w:rsidRDefault="00506715" w:rsidP="00506715">
      <w:pPr>
        <w:pStyle w:val="ListParagraph"/>
        <w:numPr>
          <w:ilvl w:val="0"/>
          <w:numId w:val="2"/>
        </w:numPr>
      </w:pPr>
      <w:r>
        <w:t>Install the Java 6 SDK</w:t>
      </w:r>
      <w:r w:rsidR="00774259">
        <w:t xml:space="preserve">  (For </w:t>
      </w:r>
      <w:proofErr w:type="spellStart"/>
      <w:r w:rsidR="00774259">
        <w:t>Liferay</w:t>
      </w:r>
      <w:proofErr w:type="spellEnd"/>
      <w:r w:rsidR="00774259">
        <w:t>)</w:t>
      </w:r>
    </w:p>
    <w:p w14:paraId="66BB1218" w14:textId="2EC21034" w:rsidR="00774259" w:rsidRDefault="00774259" w:rsidP="00506715">
      <w:pPr>
        <w:pStyle w:val="ListParagraph"/>
        <w:numPr>
          <w:ilvl w:val="0"/>
          <w:numId w:val="2"/>
        </w:numPr>
      </w:pPr>
      <w:r>
        <w:t>Install the Java 7 SDK  (For CCDA)</w:t>
      </w:r>
    </w:p>
    <w:p w14:paraId="4D870B27" w14:textId="77777777" w:rsidR="005342AF" w:rsidRDefault="00774259" w:rsidP="005342AF">
      <w:pPr>
        <w:pStyle w:val="ListParagraph"/>
        <w:numPr>
          <w:ilvl w:val="0"/>
          <w:numId w:val="2"/>
        </w:numPr>
      </w:pPr>
      <w:r>
        <w:t xml:space="preserve">Install Apache </w:t>
      </w:r>
      <w:r w:rsidR="005342AF">
        <w:t xml:space="preserve">Tomcat 7 (For </w:t>
      </w:r>
      <w:proofErr w:type="spellStart"/>
      <w:r w:rsidR="005342AF">
        <w:t>Liferay</w:t>
      </w:r>
      <w:proofErr w:type="spellEnd"/>
      <w:r w:rsidR="005342AF">
        <w:t>)</w:t>
      </w:r>
    </w:p>
    <w:p w14:paraId="25BFAACC" w14:textId="776D378A" w:rsidR="005342AF" w:rsidRDefault="005342AF" w:rsidP="005342AF">
      <w:pPr>
        <w:pStyle w:val="ListParagraph"/>
        <w:numPr>
          <w:ilvl w:val="1"/>
          <w:numId w:val="2"/>
        </w:numPr>
      </w:pPr>
      <w:r>
        <w:t>Name the service uniquely</w:t>
      </w:r>
      <w:r w:rsidR="00061AB6">
        <w:t xml:space="preserve"> and select the proper ports</w:t>
      </w:r>
      <w:r>
        <w:br/>
      </w:r>
      <w:r>
        <w:rPr>
          <w:noProof/>
        </w:rPr>
        <w:drawing>
          <wp:inline distT="0" distB="0" distL="0" distR="0" wp14:anchorId="0A81EE91" wp14:editId="762D703A">
            <wp:extent cx="2292463" cy="1781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72" cy="17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08A2" w14:textId="069CA23C" w:rsidR="005342AF" w:rsidRDefault="005342AF" w:rsidP="005342AF">
      <w:pPr>
        <w:pStyle w:val="ListParagraph"/>
        <w:numPr>
          <w:ilvl w:val="1"/>
          <w:numId w:val="2"/>
        </w:numPr>
      </w:pPr>
      <w:r>
        <w:t>Select the proper JDK (Java 6 SDK)</w:t>
      </w:r>
      <w:r>
        <w:br/>
      </w:r>
      <w:r>
        <w:rPr>
          <w:noProof/>
        </w:rPr>
        <w:drawing>
          <wp:inline distT="0" distB="0" distL="0" distR="0" wp14:anchorId="1C61A63B" wp14:editId="20BD347F">
            <wp:extent cx="2272352" cy="1760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061" cy="17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F375" w14:textId="467268BD" w:rsidR="005342AF" w:rsidRDefault="005342AF" w:rsidP="005342AF">
      <w:pPr>
        <w:pStyle w:val="ListParagraph"/>
        <w:numPr>
          <w:ilvl w:val="0"/>
          <w:numId w:val="2"/>
        </w:numPr>
      </w:pPr>
      <w:r>
        <w:t>Install Apache Tomcat 7 (For CCDA)</w:t>
      </w:r>
    </w:p>
    <w:p w14:paraId="013FCA51" w14:textId="33F8ACC8" w:rsidR="005342AF" w:rsidRDefault="005342AF" w:rsidP="005342AF">
      <w:pPr>
        <w:pStyle w:val="ListParagraph"/>
        <w:numPr>
          <w:ilvl w:val="1"/>
          <w:numId w:val="2"/>
        </w:numPr>
      </w:pPr>
      <w:r>
        <w:lastRenderedPageBreak/>
        <w:t>Name the service uniquely</w:t>
      </w:r>
      <w:r w:rsidR="00061AB6">
        <w:t xml:space="preserve"> and select the proper ports</w:t>
      </w:r>
      <w:r>
        <w:br/>
      </w:r>
      <w:r>
        <w:rPr>
          <w:noProof/>
        </w:rPr>
        <w:drawing>
          <wp:inline distT="0" distB="0" distL="0" distR="0" wp14:anchorId="1C33223C" wp14:editId="42388600">
            <wp:extent cx="2298673" cy="1787857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967" cy="18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9AB5" w14:textId="0B59044E" w:rsidR="005342AF" w:rsidRDefault="005342AF" w:rsidP="005342AF">
      <w:pPr>
        <w:pStyle w:val="ListParagraph"/>
        <w:numPr>
          <w:ilvl w:val="1"/>
          <w:numId w:val="2"/>
        </w:numPr>
      </w:pPr>
      <w:r>
        <w:t>Select the proper JDK (Java 7 SDK)</w:t>
      </w:r>
      <w:r>
        <w:br/>
      </w:r>
      <w:r>
        <w:rPr>
          <w:noProof/>
        </w:rPr>
        <w:drawing>
          <wp:inline distT="0" distB="0" distL="0" distR="0" wp14:anchorId="7106E1A0" wp14:editId="4DCB9D33">
            <wp:extent cx="2306472" cy="1772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397" cy="17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3E7B" w14:textId="1A2A7682" w:rsidR="00181F42" w:rsidRDefault="00181F42" w:rsidP="00181F42">
      <w:pPr>
        <w:pStyle w:val="ListParagraph"/>
        <w:numPr>
          <w:ilvl w:val="0"/>
          <w:numId w:val="2"/>
        </w:numPr>
      </w:pPr>
      <w:r>
        <w:t>Install Maven</w:t>
      </w:r>
    </w:p>
    <w:p w14:paraId="6048C1A2" w14:textId="021C49A1" w:rsidR="00181F42" w:rsidRDefault="00181F42" w:rsidP="00181F42">
      <w:pPr>
        <w:pStyle w:val="ListParagraph"/>
        <w:numPr>
          <w:ilvl w:val="1"/>
          <w:numId w:val="2"/>
        </w:numPr>
      </w:pPr>
      <w:r>
        <w:t>Unzip the maven distribution archive, i.e. apache-maven-3.1.0-bin.zip to the directory you wish to install Maven 3.1.0. These instructions assume you chose C:\Program Files\Apache Software Foundation. The subdirectory apache-maven-3.1.0 will be created from the archive.</w:t>
      </w:r>
    </w:p>
    <w:p w14:paraId="62395298" w14:textId="77777777" w:rsidR="00181F42" w:rsidRDefault="00181F42" w:rsidP="00181F42">
      <w:pPr>
        <w:pStyle w:val="ListParagraph"/>
        <w:numPr>
          <w:ilvl w:val="1"/>
          <w:numId w:val="2"/>
        </w:numPr>
      </w:pPr>
      <w:r>
        <w:t>Add the M2_HOME environment variable by opening up the system properties (</w:t>
      </w:r>
      <w:proofErr w:type="spellStart"/>
      <w:r>
        <w:t>WinKey</w:t>
      </w:r>
      <w:proofErr w:type="spellEnd"/>
      <w:r>
        <w:t xml:space="preserve"> + Pause), selecting the "Advanced" tab, and the "Environment Variables" button, then adding the M2_HOME variable in the user variables with the value C:\Program Files\Apache Software Foundation\apache-maven-3.1.0. Be sure to omit any quotation marks around the path even if it contains spaces. Note: For Maven   2.0.9, also be sure that the M2_HOME doesn't have a '\' as last character.</w:t>
      </w:r>
    </w:p>
    <w:p w14:paraId="4C227CE4" w14:textId="77777777" w:rsidR="00181F42" w:rsidRDefault="00181F42" w:rsidP="00181F42">
      <w:pPr>
        <w:pStyle w:val="ListParagraph"/>
        <w:numPr>
          <w:ilvl w:val="1"/>
          <w:numId w:val="2"/>
        </w:numPr>
      </w:pPr>
      <w:r>
        <w:t>In the same dialog, add the M2 environment variable in the user variables with the value %M2_HOME%\bin.</w:t>
      </w:r>
    </w:p>
    <w:p w14:paraId="621E1157" w14:textId="77777777" w:rsidR="00181F42" w:rsidRDefault="00181F42" w:rsidP="00181F42">
      <w:pPr>
        <w:pStyle w:val="ListParagraph"/>
        <w:numPr>
          <w:ilvl w:val="1"/>
          <w:numId w:val="2"/>
        </w:numPr>
      </w:pPr>
      <w:r>
        <w:t>Optional: In the same dialog, add the MAVEN_OPTS environment variable in the user variables to specify JVM properties, e.g. the value -Xms256m -Xmx512m. This environment variable can be used to supply extra options to Maven.</w:t>
      </w:r>
    </w:p>
    <w:p w14:paraId="368C20A1" w14:textId="77777777" w:rsidR="00181F42" w:rsidRDefault="00181F42" w:rsidP="00181F42">
      <w:pPr>
        <w:pStyle w:val="ListParagraph"/>
        <w:numPr>
          <w:ilvl w:val="1"/>
          <w:numId w:val="2"/>
        </w:numPr>
      </w:pPr>
      <w:r>
        <w:t>In the same dialog, update/create the Path environment variable in the user variables and prepend the value %M2% to add Maven available in the command line.</w:t>
      </w:r>
    </w:p>
    <w:p w14:paraId="38CC9B27" w14:textId="77777777" w:rsidR="00181F42" w:rsidRDefault="00181F42" w:rsidP="00181F42">
      <w:pPr>
        <w:pStyle w:val="ListParagraph"/>
        <w:numPr>
          <w:ilvl w:val="1"/>
          <w:numId w:val="2"/>
        </w:numPr>
      </w:pPr>
      <w:r>
        <w:t>In the same dialog, make sure that JAVA_HOME exists in your user variables or in the system variables and it is set to the location of your JDK, e.g. C:\Program Files\Java\jdk1.5.0_02 and that %JAVA_HOME%\bin is in your Path environment variable.</w:t>
      </w:r>
    </w:p>
    <w:p w14:paraId="70C6C71C" w14:textId="1C68F8C4" w:rsidR="00181F42" w:rsidRDefault="00181F42" w:rsidP="00181F42">
      <w:pPr>
        <w:pStyle w:val="ListParagraph"/>
        <w:numPr>
          <w:ilvl w:val="1"/>
          <w:numId w:val="2"/>
        </w:numPr>
      </w:pPr>
      <w:r>
        <w:t>Open a new command prompt (</w:t>
      </w:r>
      <w:proofErr w:type="spellStart"/>
      <w:r>
        <w:t>Winkey</w:t>
      </w:r>
      <w:proofErr w:type="spellEnd"/>
      <w:r>
        <w:t xml:space="preserve"> + R then type </w:t>
      </w:r>
      <w:proofErr w:type="spellStart"/>
      <w:r>
        <w:t>cmd</w:t>
      </w:r>
      <w:proofErr w:type="spellEnd"/>
      <w:r>
        <w:t xml:space="preserve">) and run </w:t>
      </w:r>
      <w:proofErr w:type="spellStart"/>
      <w:r>
        <w:t>mvn</w:t>
      </w:r>
      <w:proofErr w:type="spellEnd"/>
      <w:r>
        <w:t xml:space="preserve"> --version to verify that it is correctly installed.</w:t>
      </w:r>
    </w:p>
    <w:p w14:paraId="6A11164A" w14:textId="55195C35" w:rsidR="00181F42" w:rsidRDefault="00181F42" w:rsidP="00181F42">
      <w:pPr>
        <w:pStyle w:val="ListParagraph"/>
        <w:numPr>
          <w:ilvl w:val="0"/>
          <w:numId w:val="2"/>
        </w:numPr>
      </w:pPr>
      <w:r>
        <w:t>Install Ant</w:t>
      </w:r>
    </w:p>
    <w:p w14:paraId="03086DFB" w14:textId="298F4701" w:rsidR="00181F42" w:rsidRDefault="00181F42" w:rsidP="00181F42">
      <w:pPr>
        <w:pStyle w:val="ListParagraph"/>
        <w:numPr>
          <w:ilvl w:val="1"/>
          <w:numId w:val="2"/>
        </w:numPr>
      </w:pPr>
      <w:r>
        <w:lastRenderedPageBreak/>
        <w:t>Unzip the ant distribution archive, i.e. apache-ant-1.9.2-bin.zip to the directory you wish to install Ant 1.9.2. These instructions assume you chose C:\Program Files\Apache Software Foundation. The subdirectory apache-ant-1.9.2 will be created from the archive.</w:t>
      </w:r>
    </w:p>
    <w:p w14:paraId="61864884" w14:textId="6C776503" w:rsidR="00181F42" w:rsidRDefault="00181F42" w:rsidP="00181F42">
      <w:pPr>
        <w:pStyle w:val="ListParagraph"/>
        <w:numPr>
          <w:ilvl w:val="1"/>
          <w:numId w:val="2"/>
        </w:numPr>
      </w:pPr>
      <w:r>
        <w:t>Add the ANT_HOME environment variable by opening up the system properties (</w:t>
      </w:r>
      <w:proofErr w:type="spellStart"/>
      <w:r>
        <w:t>WinKey</w:t>
      </w:r>
      <w:proofErr w:type="spellEnd"/>
      <w:r>
        <w:t xml:space="preserve"> + Pause), selecting the "Advanced" tab, and the "Environment Variables" button, then adding the ANT_HOME variable in the user variables with the value C:\Program Files\Apache Software Foundation\apache-ant-1.9.2. Be sure to omit any quotation marks around the path even if it contains spaces. </w:t>
      </w:r>
    </w:p>
    <w:p w14:paraId="3D3CEE81" w14:textId="6D11B505" w:rsidR="00181F42" w:rsidRDefault="00181F42" w:rsidP="00181F42">
      <w:pPr>
        <w:pStyle w:val="ListParagraph"/>
        <w:numPr>
          <w:ilvl w:val="1"/>
          <w:numId w:val="2"/>
        </w:numPr>
      </w:pPr>
      <w:r>
        <w:t>In the same dialog, update/create the Path environment variable in the user variables and prepend the value %</w:t>
      </w:r>
      <w:r w:rsidR="00A700E8">
        <w:t>ANT_HOME%\bin</w:t>
      </w:r>
      <w:r>
        <w:t xml:space="preserve"> to add </w:t>
      </w:r>
      <w:r w:rsidR="00A700E8">
        <w:t>Ant</w:t>
      </w:r>
      <w:r>
        <w:t xml:space="preserve"> available in the command line.</w:t>
      </w:r>
    </w:p>
    <w:p w14:paraId="65968F6C" w14:textId="398A74C6" w:rsidR="00181F42" w:rsidRDefault="00181F42" w:rsidP="00181F42">
      <w:pPr>
        <w:pStyle w:val="ListParagraph"/>
        <w:numPr>
          <w:ilvl w:val="1"/>
          <w:numId w:val="2"/>
        </w:numPr>
      </w:pPr>
      <w:r>
        <w:t>In the same dialog, make sure that JAVA_HOME exists in your user variables or in the system variables and it is set to the location of your JDK, e.g. C:\Program Files\Java\jdk1.</w:t>
      </w:r>
      <w:r w:rsidR="00A700E8">
        <w:t>7.0_42</w:t>
      </w:r>
      <w:r>
        <w:t xml:space="preserve"> and that %JAVA_HOME%\bin is in your Path environment variable.</w:t>
      </w:r>
    </w:p>
    <w:p w14:paraId="2C911683" w14:textId="2CB4E636" w:rsidR="00181F42" w:rsidRDefault="00181F42" w:rsidP="00A700E8">
      <w:pPr>
        <w:pStyle w:val="ListParagraph"/>
        <w:numPr>
          <w:ilvl w:val="1"/>
          <w:numId w:val="2"/>
        </w:numPr>
      </w:pPr>
      <w:r>
        <w:t>Open a new command prompt (</w:t>
      </w:r>
      <w:proofErr w:type="spellStart"/>
      <w:r>
        <w:t>Winkey</w:t>
      </w:r>
      <w:proofErr w:type="spellEnd"/>
      <w:r>
        <w:t xml:space="preserve"> + R then type </w:t>
      </w:r>
      <w:proofErr w:type="spellStart"/>
      <w:r>
        <w:t>cmd</w:t>
      </w:r>
      <w:proofErr w:type="spellEnd"/>
      <w:r>
        <w:t xml:space="preserve">) and run </w:t>
      </w:r>
      <w:r w:rsidR="00A700E8">
        <w:t>ant</w:t>
      </w:r>
      <w:r>
        <w:t xml:space="preserve"> --version to verify that it is correctly installed.</w:t>
      </w:r>
    </w:p>
    <w:p w14:paraId="16D07339" w14:textId="55E10CAD" w:rsidR="00824418" w:rsidRDefault="00824418" w:rsidP="00824418">
      <w:pPr>
        <w:pStyle w:val="ListParagraph"/>
        <w:numPr>
          <w:ilvl w:val="0"/>
          <w:numId w:val="2"/>
        </w:numPr>
      </w:pPr>
      <w:r>
        <w:t>Unzip the maven-ant-tasks to the %ANT_HOME%\lib directory</w:t>
      </w:r>
    </w:p>
    <w:p w14:paraId="132B61CC" w14:textId="77777777" w:rsidR="00824418" w:rsidRDefault="00824418" w:rsidP="00824418">
      <w:pPr>
        <w:pStyle w:val="ListParagraph"/>
        <w:numPr>
          <w:ilvl w:val="0"/>
          <w:numId w:val="2"/>
        </w:numPr>
      </w:pPr>
      <w:r>
        <w:t>Unzip the Eclipse IDE zip file to C:\eclipse\</w:t>
      </w:r>
    </w:p>
    <w:p w14:paraId="04786184" w14:textId="77777777" w:rsidR="00937E68" w:rsidRDefault="00937E68" w:rsidP="00937E68">
      <w:pPr>
        <w:pStyle w:val="ListParagraph"/>
        <w:numPr>
          <w:ilvl w:val="1"/>
          <w:numId w:val="2"/>
        </w:numPr>
      </w:pPr>
      <w:r>
        <w:t>Open C:\eclipse\eclipse.ini</w:t>
      </w:r>
    </w:p>
    <w:p w14:paraId="09A9217F" w14:textId="3876CDBE" w:rsidR="00937E68" w:rsidRDefault="00937E68" w:rsidP="00937E68">
      <w:pPr>
        <w:pStyle w:val="ListParagraph"/>
        <w:numPr>
          <w:ilvl w:val="2"/>
          <w:numId w:val="2"/>
        </w:numPr>
      </w:pPr>
      <w:r>
        <w:t>Update the min and max memory allocation for eclipse (m2e utilizes a ton of memory)</w:t>
      </w:r>
    </w:p>
    <w:p w14:paraId="66C6A471" w14:textId="1941BAD4" w:rsidR="00937E68" w:rsidRDefault="00937E68" w:rsidP="00937E68">
      <w:pPr>
        <w:pStyle w:val="ListParagraph"/>
        <w:numPr>
          <w:ilvl w:val="3"/>
          <w:numId w:val="2"/>
        </w:numPr>
      </w:pPr>
      <w:r>
        <w:t xml:space="preserve">Add the following lines to the end of the </w:t>
      </w:r>
      <w:proofErr w:type="spellStart"/>
      <w:r>
        <w:t>ini</w:t>
      </w:r>
      <w:proofErr w:type="spellEnd"/>
      <w:r>
        <w:t xml:space="preserve"> file configuration:</w:t>
      </w:r>
      <w:r>
        <w:br/>
        <w:t>-Xms1024m</w:t>
      </w:r>
      <w:r>
        <w:br/>
        <w:t>-Xmx2048m</w:t>
      </w:r>
    </w:p>
    <w:p w14:paraId="19186981" w14:textId="5894435E" w:rsidR="00937E68" w:rsidRDefault="00937E68" w:rsidP="00937E68">
      <w:pPr>
        <w:pStyle w:val="ListParagraph"/>
        <w:numPr>
          <w:ilvl w:val="2"/>
          <w:numId w:val="2"/>
        </w:numPr>
      </w:pPr>
      <w:r>
        <w:t>Save the eclipse.ini file</w:t>
      </w:r>
    </w:p>
    <w:p w14:paraId="025393F9" w14:textId="1C88C949" w:rsidR="00824418" w:rsidRDefault="00824418" w:rsidP="00824418">
      <w:pPr>
        <w:pStyle w:val="ListParagraph"/>
        <w:numPr>
          <w:ilvl w:val="1"/>
          <w:numId w:val="2"/>
        </w:numPr>
      </w:pPr>
      <w:r>
        <w:t>Open eclipse</w:t>
      </w:r>
    </w:p>
    <w:p w14:paraId="5B606829" w14:textId="1F54FAFB" w:rsidR="00824418" w:rsidRDefault="00824418" w:rsidP="00824418">
      <w:pPr>
        <w:pStyle w:val="ListParagraph"/>
        <w:numPr>
          <w:ilvl w:val="1"/>
          <w:numId w:val="2"/>
        </w:numPr>
      </w:pPr>
      <w:r>
        <w:t>Click on Help-&gt;Eclipse Marketplace in the menu bar</w:t>
      </w:r>
    </w:p>
    <w:p w14:paraId="0BA3A09A" w14:textId="01B9CC5E" w:rsidR="00824418" w:rsidRDefault="00824418" w:rsidP="00824418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 w:rsidR="00937E68">
        <w:t>eGit</w:t>
      </w:r>
      <w:proofErr w:type="spellEnd"/>
      <w:r w:rsidR="00937E68">
        <w:t xml:space="preserve"> and Maven Integration for Eclipse (Juno and newer)</w:t>
      </w:r>
    </w:p>
    <w:p w14:paraId="24F5B8A8" w14:textId="4FE1E2A0" w:rsidR="00937E68" w:rsidRDefault="00937E68" w:rsidP="00824418">
      <w:pPr>
        <w:pStyle w:val="ListParagraph"/>
        <w:numPr>
          <w:ilvl w:val="1"/>
          <w:numId w:val="2"/>
        </w:numPr>
      </w:pPr>
      <w:r>
        <w:t>Restart Eclipse after the installation</w:t>
      </w:r>
    </w:p>
    <w:p w14:paraId="35B020D0" w14:textId="0C1882E1" w:rsidR="00824418" w:rsidRDefault="00937E68" w:rsidP="00824418">
      <w:pPr>
        <w:pStyle w:val="ListParagraph"/>
        <w:numPr>
          <w:ilvl w:val="0"/>
          <w:numId w:val="2"/>
        </w:numPr>
      </w:pPr>
      <w:r>
        <w:t xml:space="preserve">Unzip the </w:t>
      </w:r>
      <w:proofErr w:type="spellStart"/>
      <w:r>
        <w:t>liferay</w:t>
      </w:r>
      <w:proofErr w:type="spellEnd"/>
      <w:r>
        <w:t xml:space="preserve"> portal maven archetypes to C:\Liferay</w:t>
      </w:r>
    </w:p>
    <w:p w14:paraId="27C001F9" w14:textId="25867AC2" w:rsidR="00937E68" w:rsidRDefault="00937E68" w:rsidP="00937E68">
      <w:pPr>
        <w:pStyle w:val="ListParagraph"/>
        <w:numPr>
          <w:ilvl w:val="1"/>
          <w:numId w:val="2"/>
        </w:numPr>
      </w:pPr>
      <w:r>
        <w:t>Open a command prompt</w:t>
      </w:r>
    </w:p>
    <w:p w14:paraId="0738B50D" w14:textId="59B6D419" w:rsidR="00937E68" w:rsidRDefault="00937E68" w:rsidP="00937E68">
      <w:pPr>
        <w:pStyle w:val="ListParagraph"/>
        <w:numPr>
          <w:ilvl w:val="1"/>
          <w:numId w:val="2"/>
        </w:numPr>
      </w:pPr>
      <w:r>
        <w:t>Cd to C:\Liferay\</w:t>
      </w:r>
      <w:r w:rsidRPr="00937E68">
        <w:t>liferay-portal-maven-6.1.1-ce-ga2</w:t>
      </w:r>
    </w:p>
    <w:p w14:paraId="576EEBAD" w14:textId="7BE3740D" w:rsidR="00937E68" w:rsidRDefault="00937E68" w:rsidP="00937E68">
      <w:pPr>
        <w:pStyle w:val="ListParagraph"/>
        <w:numPr>
          <w:ilvl w:val="1"/>
          <w:numId w:val="2"/>
        </w:numPr>
      </w:pPr>
      <w:r>
        <w:t>Execute “ant install”</w:t>
      </w:r>
    </w:p>
    <w:p w14:paraId="5E69392F" w14:textId="190B0E50" w:rsidR="00937E68" w:rsidRDefault="00937E68" w:rsidP="00937E68">
      <w:pPr>
        <w:pStyle w:val="ListParagraph"/>
        <w:numPr>
          <w:ilvl w:val="1"/>
          <w:numId w:val="2"/>
        </w:numPr>
      </w:pPr>
      <w:r>
        <w:t>Execute “</w:t>
      </w:r>
      <w:proofErr w:type="spellStart"/>
      <w:r w:rsidRPr="00937E68">
        <w:t>mvn</w:t>
      </w:r>
      <w:proofErr w:type="spellEnd"/>
      <w:r w:rsidRPr="00937E68">
        <w:t xml:space="preserve"> -</w:t>
      </w:r>
      <w:proofErr w:type="spellStart"/>
      <w:r w:rsidRPr="00937E68">
        <w:t>Declipse.workspace</w:t>
      </w:r>
      <w:proofErr w:type="spellEnd"/>
      <w:r w:rsidRPr="00937E68">
        <w:t xml:space="preserve">=&lt;path-to-eclipse-workspace&gt; </w:t>
      </w:r>
      <w:proofErr w:type="spellStart"/>
      <w:r w:rsidRPr="00937E68">
        <w:t>eclipse:add-maven-repo</w:t>
      </w:r>
      <w:proofErr w:type="spellEnd"/>
      <w:r>
        <w:t>”, replacing the eclipse workspace directory; this will install the archetypes into m2eclipse</w:t>
      </w:r>
    </w:p>
    <w:p w14:paraId="40BFCC3D" w14:textId="5830D7D8" w:rsidR="00937E68" w:rsidRDefault="00937E68" w:rsidP="00937E68">
      <w:pPr>
        <w:pStyle w:val="ListParagraph"/>
        <w:numPr>
          <w:ilvl w:val="1"/>
          <w:numId w:val="2"/>
        </w:numPr>
      </w:pPr>
      <w:r>
        <w:t>Restart eclipse if it is already started.</w:t>
      </w:r>
    </w:p>
    <w:p w14:paraId="2424201D" w14:textId="6B33DDF7" w:rsidR="00B04649" w:rsidRDefault="00B04649" w:rsidP="00B04649">
      <w:pPr>
        <w:pStyle w:val="ListParagraph"/>
        <w:numPr>
          <w:ilvl w:val="0"/>
          <w:numId w:val="2"/>
        </w:numPr>
      </w:pPr>
      <w:r>
        <w:t xml:space="preserve">Get the </w:t>
      </w:r>
      <w:r w:rsidR="00937E68">
        <w:t>SITE</w:t>
      </w:r>
      <w:r>
        <w:t xml:space="preserve"> projects from the </w:t>
      </w:r>
      <w:proofErr w:type="spellStart"/>
      <w:r>
        <w:t>github</w:t>
      </w:r>
      <w:proofErr w:type="spellEnd"/>
      <w:r>
        <w:t xml:space="preserve"> repository</w:t>
      </w:r>
    </w:p>
    <w:p w14:paraId="656C73C6" w14:textId="442E5B7B" w:rsidR="00B04649" w:rsidRDefault="00B04649" w:rsidP="00B04649">
      <w:pPr>
        <w:pStyle w:val="ListParagraph"/>
        <w:numPr>
          <w:ilvl w:val="1"/>
          <w:numId w:val="2"/>
        </w:numPr>
      </w:pPr>
      <w:r>
        <w:t>In Eclipse, select Window-&gt;</w:t>
      </w:r>
      <w:proofErr w:type="spellStart"/>
      <w:r>
        <w:t>ShowView</w:t>
      </w:r>
      <w:proofErr w:type="spellEnd"/>
      <w:r>
        <w:t>-&gt;</w:t>
      </w:r>
      <w:proofErr w:type="gramStart"/>
      <w:r>
        <w:t>Other</w:t>
      </w:r>
      <w:proofErr w:type="gramEnd"/>
      <w:r>
        <w:t xml:space="preserve"> from the menu bar.  In the Show View window, select </w:t>
      </w:r>
      <w:proofErr w:type="spellStart"/>
      <w:r>
        <w:t>Git</w:t>
      </w:r>
      <w:proofErr w:type="spellEnd"/>
      <w:r>
        <w:t>-&gt;</w:t>
      </w:r>
      <w:proofErr w:type="spellStart"/>
      <w:r>
        <w:t>Git</w:t>
      </w:r>
      <w:proofErr w:type="spellEnd"/>
      <w:r>
        <w:t xml:space="preserve"> Repositories.</w:t>
      </w:r>
    </w:p>
    <w:p w14:paraId="43AFA3DE" w14:textId="37BE9F44" w:rsidR="00B04649" w:rsidRDefault="00B04649" w:rsidP="00B04649">
      <w:pPr>
        <w:pStyle w:val="ListParagraph"/>
        <w:numPr>
          <w:ilvl w:val="1"/>
          <w:numId w:val="2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click the icon to clone a </w:t>
      </w:r>
      <w:proofErr w:type="spellStart"/>
      <w:r>
        <w:t>Git</w:t>
      </w:r>
      <w:proofErr w:type="spellEnd"/>
      <w:r>
        <w:t xml:space="preserve"> repository.</w:t>
      </w:r>
    </w:p>
    <w:p w14:paraId="2192AB99" w14:textId="63A93D1F" w:rsidR="00B04649" w:rsidRDefault="00B04649" w:rsidP="00B04649">
      <w:pPr>
        <w:pStyle w:val="ListParagraph"/>
        <w:numPr>
          <w:ilvl w:val="2"/>
          <w:numId w:val="2"/>
        </w:numPr>
      </w:pPr>
      <w:r>
        <w:t xml:space="preserve">For the URI, enter </w:t>
      </w:r>
      <w:hyperlink r:id="rId12" w:history="1">
        <w:r w:rsidR="002F30E6" w:rsidRPr="005D3B1D">
          <w:rPr>
            <w:rStyle w:val="Hyperlink"/>
          </w:rPr>
          <w:t>https://github.com/siteadmin/SITE.git</w:t>
        </w:r>
      </w:hyperlink>
    </w:p>
    <w:p w14:paraId="426D7810" w14:textId="486EA8B5" w:rsidR="00B04649" w:rsidRDefault="00B04649" w:rsidP="00B04649">
      <w:pPr>
        <w:pStyle w:val="ListParagraph"/>
        <w:numPr>
          <w:ilvl w:val="2"/>
          <w:numId w:val="2"/>
        </w:numPr>
      </w:pPr>
      <w:r>
        <w:t xml:space="preserve">Enter your </w:t>
      </w:r>
      <w:proofErr w:type="spellStart"/>
      <w:r>
        <w:t>GitHub</w:t>
      </w:r>
      <w:proofErr w:type="spellEnd"/>
      <w:r>
        <w:t xml:space="preserve"> credentials</w:t>
      </w:r>
    </w:p>
    <w:p w14:paraId="7D61525E" w14:textId="560BB51B" w:rsidR="00B04649" w:rsidRDefault="00B04649" w:rsidP="00B04649">
      <w:pPr>
        <w:pStyle w:val="ListParagraph"/>
        <w:numPr>
          <w:ilvl w:val="2"/>
          <w:numId w:val="2"/>
        </w:numPr>
      </w:pPr>
      <w:r>
        <w:t>Click “Next”</w:t>
      </w:r>
    </w:p>
    <w:p w14:paraId="1A2FC11A" w14:textId="08F00837" w:rsidR="00B04649" w:rsidRDefault="00B005BC" w:rsidP="00B04649">
      <w:pPr>
        <w:pStyle w:val="ListParagraph"/>
        <w:numPr>
          <w:ilvl w:val="2"/>
          <w:numId w:val="2"/>
        </w:numPr>
      </w:pPr>
      <w:r>
        <w:t>Select the master branch</w:t>
      </w:r>
    </w:p>
    <w:p w14:paraId="0C03CD84" w14:textId="65D8577F" w:rsidR="00B005BC" w:rsidRDefault="00B005BC" w:rsidP="00B04649">
      <w:pPr>
        <w:pStyle w:val="ListParagraph"/>
        <w:numPr>
          <w:ilvl w:val="2"/>
          <w:numId w:val="2"/>
        </w:numPr>
      </w:pPr>
      <w:r>
        <w:t>Click “Next”</w:t>
      </w:r>
    </w:p>
    <w:p w14:paraId="37A18B23" w14:textId="420C92A1" w:rsidR="00B005BC" w:rsidRDefault="00B005BC" w:rsidP="00B005BC">
      <w:pPr>
        <w:pStyle w:val="ListParagraph"/>
        <w:numPr>
          <w:ilvl w:val="2"/>
          <w:numId w:val="2"/>
        </w:numPr>
      </w:pPr>
      <w:r>
        <w:lastRenderedPageBreak/>
        <w:t>Enter a local directory (default of “C:\Users\username\git\</w:t>
      </w:r>
      <w:r w:rsidR="002F30E6">
        <w:t>SITE</w:t>
      </w:r>
      <w:r>
        <w:t>” is fine, just remember the location for later)</w:t>
      </w:r>
    </w:p>
    <w:p w14:paraId="023041F0" w14:textId="4A2747C2" w:rsidR="00B005BC" w:rsidRDefault="00B005BC" w:rsidP="00B005BC">
      <w:pPr>
        <w:pStyle w:val="ListParagraph"/>
        <w:numPr>
          <w:ilvl w:val="2"/>
          <w:numId w:val="2"/>
        </w:numPr>
      </w:pPr>
      <w:r>
        <w:t>Click “Finish”.</w:t>
      </w:r>
    </w:p>
    <w:p w14:paraId="781AD35C" w14:textId="761C3567" w:rsidR="00660598" w:rsidRDefault="00660598" w:rsidP="00660598">
      <w:pPr>
        <w:pStyle w:val="ListParagraph"/>
        <w:numPr>
          <w:ilvl w:val="1"/>
          <w:numId w:val="2"/>
        </w:numPr>
      </w:pPr>
      <w:r>
        <w:t>Import the Projects</w:t>
      </w:r>
    </w:p>
    <w:p w14:paraId="40A6662B" w14:textId="6FCCF082" w:rsidR="00660598" w:rsidRDefault="00660598" w:rsidP="00B005BC">
      <w:pPr>
        <w:pStyle w:val="ListParagraph"/>
        <w:numPr>
          <w:ilvl w:val="2"/>
          <w:numId w:val="2"/>
        </w:numPr>
      </w:pPr>
      <w:r>
        <w:t xml:space="preserve">Expand the Repository in the </w:t>
      </w:r>
      <w:proofErr w:type="spellStart"/>
      <w:r>
        <w:t>Git</w:t>
      </w:r>
      <w:proofErr w:type="spellEnd"/>
      <w:r>
        <w:t xml:space="preserve"> Repository view</w:t>
      </w:r>
    </w:p>
    <w:p w14:paraId="3773C803" w14:textId="69A3F667" w:rsidR="00660598" w:rsidRDefault="00660598" w:rsidP="00B005BC">
      <w:pPr>
        <w:pStyle w:val="ListParagraph"/>
        <w:numPr>
          <w:ilvl w:val="2"/>
          <w:numId w:val="2"/>
        </w:numPr>
      </w:pPr>
      <w:r>
        <w:t>Expand the Working Directory</w:t>
      </w:r>
    </w:p>
    <w:p w14:paraId="2433933B" w14:textId="579CD4C3" w:rsidR="00660598" w:rsidRDefault="00660598" w:rsidP="00B005BC">
      <w:pPr>
        <w:pStyle w:val="ListParagraph"/>
        <w:numPr>
          <w:ilvl w:val="2"/>
          <w:numId w:val="2"/>
        </w:numPr>
      </w:pPr>
      <w:r>
        <w:t>Right click on “</w:t>
      </w:r>
      <w:proofErr w:type="spellStart"/>
      <w:r>
        <w:t>sitenv</w:t>
      </w:r>
      <w:proofErr w:type="spellEnd"/>
      <w:r>
        <w:t>” and select “Import Maven Project”</w:t>
      </w:r>
    </w:p>
    <w:p w14:paraId="5E20287B" w14:textId="28DD1A9F" w:rsidR="00660598" w:rsidRDefault="00660598" w:rsidP="00660598">
      <w:pPr>
        <w:pStyle w:val="ListParagraph"/>
        <w:numPr>
          <w:ilvl w:val="3"/>
          <w:numId w:val="2"/>
        </w:numPr>
      </w:pPr>
      <w:r>
        <w:t xml:space="preserve">If you don’t see Import Maven Project, you may need to install the m2eclipse </w:t>
      </w:r>
      <w:proofErr w:type="spellStart"/>
      <w:r>
        <w:t>git</w:t>
      </w:r>
      <w:proofErr w:type="spellEnd"/>
      <w:r>
        <w:t xml:space="preserve"> connector.  It’s available in Window-&gt;Preferences-&gt;Maven-&gt;Discovery-&gt;Open Catalog.</w:t>
      </w:r>
    </w:p>
    <w:p w14:paraId="369B1FAC" w14:textId="461182C1" w:rsidR="00660598" w:rsidRDefault="00660598" w:rsidP="00660598">
      <w:pPr>
        <w:pStyle w:val="ListParagraph"/>
        <w:numPr>
          <w:ilvl w:val="1"/>
          <w:numId w:val="2"/>
        </w:numPr>
      </w:pPr>
      <w:r>
        <w:t>Rebind imported projects with GIT</w:t>
      </w:r>
    </w:p>
    <w:p w14:paraId="3339A8E7" w14:textId="716650D6" w:rsidR="00660598" w:rsidRDefault="00660598" w:rsidP="00660598">
      <w:pPr>
        <w:pStyle w:val="ListParagraph"/>
        <w:numPr>
          <w:ilvl w:val="2"/>
          <w:numId w:val="2"/>
        </w:numPr>
      </w:pPr>
      <w:r>
        <w:t xml:space="preserve">Select all </w:t>
      </w:r>
      <w:proofErr w:type="spellStart"/>
      <w:r>
        <w:t>sitenv</w:t>
      </w:r>
      <w:proofErr w:type="spellEnd"/>
      <w:r>
        <w:t xml:space="preserve"> project in project explorer</w:t>
      </w:r>
    </w:p>
    <w:p w14:paraId="28D201FA" w14:textId="6E5E2884" w:rsidR="00660598" w:rsidRDefault="00660598" w:rsidP="00660598">
      <w:pPr>
        <w:pStyle w:val="ListParagraph"/>
        <w:numPr>
          <w:ilvl w:val="2"/>
          <w:numId w:val="2"/>
        </w:numPr>
      </w:pPr>
      <w:r>
        <w:t>Right click, and select Team-&gt;Share</w:t>
      </w:r>
    </w:p>
    <w:p w14:paraId="7D3827DC" w14:textId="565D6912" w:rsidR="00660598" w:rsidRDefault="00660598" w:rsidP="00660598">
      <w:pPr>
        <w:pStyle w:val="ListParagraph"/>
        <w:numPr>
          <w:ilvl w:val="2"/>
          <w:numId w:val="2"/>
        </w:numPr>
      </w:pPr>
      <w:r>
        <w:t xml:space="preserve">Select </w:t>
      </w:r>
      <w:proofErr w:type="spellStart"/>
      <w:r>
        <w:t>git</w:t>
      </w:r>
      <w:proofErr w:type="spellEnd"/>
      <w:r>
        <w:t xml:space="preserve"> and select the current local </w:t>
      </w:r>
      <w:proofErr w:type="spellStart"/>
      <w:r>
        <w:t>git</w:t>
      </w:r>
      <w:proofErr w:type="spellEnd"/>
      <w:r>
        <w:t xml:space="preserve"> repository</w:t>
      </w:r>
    </w:p>
    <w:p w14:paraId="2D454B10" w14:textId="5894C396" w:rsidR="00660598" w:rsidRDefault="00660598" w:rsidP="00660598">
      <w:pPr>
        <w:pStyle w:val="ListParagraph"/>
        <w:numPr>
          <w:ilvl w:val="2"/>
          <w:numId w:val="2"/>
        </w:numPr>
      </w:pPr>
      <w:r>
        <w:t>Click finish.</w:t>
      </w:r>
    </w:p>
    <w:p w14:paraId="6578255E" w14:textId="17B04431" w:rsidR="00660598" w:rsidRDefault="00660598" w:rsidP="00660598">
      <w:pPr>
        <w:pStyle w:val="ListParagraph"/>
        <w:numPr>
          <w:ilvl w:val="0"/>
          <w:numId w:val="2"/>
        </w:numPr>
      </w:pPr>
      <w:r>
        <w:t xml:space="preserve">Unzip the </w:t>
      </w:r>
      <w:proofErr w:type="spellStart"/>
      <w:r>
        <w:t>liferay</w:t>
      </w:r>
      <w:proofErr w:type="spellEnd"/>
      <w:r>
        <w:t xml:space="preserve"> portal source file to C:\Liferay (a subdirectory should be created named the same as the zip file)</w:t>
      </w:r>
    </w:p>
    <w:p w14:paraId="4D3E7A76" w14:textId="1120FB78" w:rsidR="00660598" w:rsidRDefault="00660598" w:rsidP="00660598">
      <w:pPr>
        <w:pStyle w:val="ListParagraph"/>
        <w:numPr>
          <w:ilvl w:val="0"/>
          <w:numId w:val="2"/>
        </w:numPr>
      </w:pPr>
      <w:r>
        <w:t xml:space="preserve">Unzip the </w:t>
      </w:r>
      <w:proofErr w:type="spellStart"/>
      <w:r>
        <w:t>liferay</w:t>
      </w:r>
      <w:proofErr w:type="spellEnd"/>
      <w:r>
        <w:t xml:space="preserve"> war file to C:\Liferay\war</w:t>
      </w:r>
    </w:p>
    <w:p w14:paraId="6034CEDC" w14:textId="64F0BD90" w:rsidR="00660598" w:rsidRDefault="00660598" w:rsidP="00660598">
      <w:pPr>
        <w:pStyle w:val="ListParagraph"/>
        <w:numPr>
          <w:ilvl w:val="0"/>
          <w:numId w:val="2"/>
        </w:numPr>
      </w:pPr>
      <w:r>
        <w:t xml:space="preserve">Unzip the </w:t>
      </w:r>
      <w:proofErr w:type="spellStart"/>
      <w:r>
        <w:t>liferay</w:t>
      </w:r>
      <w:proofErr w:type="spellEnd"/>
      <w:r>
        <w:t xml:space="preserve"> dependencies zip file to C:\Liferay\dependencies</w:t>
      </w:r>
    </w:p>
    <w:p w14:paraId="20800774" w14:textId="7A99488E" w:rsidR="00016494" w:rsidRDefault="00016494" w:rsidP="0001649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Liferay</w:t>
      </w:r>
      <w:proofErr w:type="spellEnd"/>
      <w:r>
        <w:t xml:space="preserve"> into the Tomcat7-SITE-Liferay server (default %TOMCAT_HOME% is C:\</w:t>
      </w:r>
      <w:r w:rsidRPr="00016494">
        <w:t xml:space="preserve"> C:\Program Files\Apache Software Foundation\Tomcat 7.0</w:t>
      </w:r>
      <w:r>
        <w:t>_Tomcat7-SITE-Liferay)</w:t>
      </w:r>
    </w:p>
    <w:p w14:paraId="04A5238A" w14:textId="30FDF1E4" w:rsidR="00016494" w:rsidRDefault="00016494" w:rsidP="00016494">
      <w:pPr>
        <w:pStyle w:val="ListParagraph"/>
        <w:numPr>
          <w:ilvl w:val="1"/>
          <w:numId w:val="2"/>
        </w:numPr>
      </w:pPr>
      <w:r>
        <w:t>Delete everything in %TOMCAT_HOME%\</w:t>
      </w:r>
      <w:proofErr w:type="spellStart"/>
      <w:r>
        <w:t>webapps</w:t>
      </w:r>
      <w:proofErr w:type="spellEnd"/>
      <w:r>
        <w:t>\ROOT\</w:t>
      </w:r>
    </w:p>
    <w:p w14:paraId="65816B4A" w14:textId="34EBD845" w:rsidR="00016494" w:rsidRDefault="00016494" w:rsidP="00016494">
      <w:pPr>
        <w:pStyle w:val="ListParagraph"/>
        <w:numPr>
          <w:ilvl w:val="1"/>
          <w:numId w:val="2"/>
        </w:numPr>
      </w:pPr>
      <w:r>
        <w:t>Copy contents of C:\Liferay\war to %TOMCAT_HOME%\</w:t>
      </w:r>
      <w:proofErr w:type="spellStart"/>
      <w:r>
        <w:t>webapps</w:t>
      </w:r>
      <w:proofErr w:type="spellEnd"/>
      <w:r>
        <w:t>\ROOT\</w:t>
      </w:r>
    </w:p>
    <w:p w14:paraId="193582E9" w14:textId="383DF3FF" w:rsidR="00016494" w:rsidRDefault="00016494" w:rsidP="00016494">
      <w:pPr>
        <w:pStyle w:val="ListParagraph"/>
        <w:numPr>
          <w:ilvl w:val="1"/>
          <w:numId w:val="2"/>
        </w:numPr>
      </w:pPr>
      <w:r>
        <w:t>Make a directory called %TOMCAT_HOME%\lib\</w:t>
      </w:r>
      <w:proofErr w:type="spellStart"/>
      <w:r>
        <w:t>ext</w:t>
      </w:r>
      <w:proofErr w:type="spellEnd"/>
    </w:p>
    <w:p w14:paraId="56D4AEAD" w14:textId="68B8D394" w:rsidR="00016494" w:rsidRDefault="00016494" w:rsidP="00016494">
      <w:pPr>
        <w:pStyle w:val="ListParagraph"/>
        <w:numPr>
          <w:ilvl w:val="2"/>
          <w:numId w:val="2"/>
        </w:numPr>
      </w:pPr>
      <w:r>
        <w:t xml:space="preserve">Copy the following jars from the </w:t>
      </w:r>
      <w:proofErr w:type="spellStart"/>
      <w:r>
        <w:t>liferay</w:t>
      </w:r>
      <w:proofErr w:type="spellEnd"/>
      <w:r>
        <w:t xml:space="preserve"> source directory (C:\liferay\&lt;liferay source&gt;\)</w:t>
      </w:r>
    </w:p>
    <w:p w14:paraId="3FFF6DFE" w14:textId="2F915562" w:rsidR="002C1970" w:rsidRDefault="002C1970" w:rsidP="002C1970">
      <w:pPr>
        <w:pStyle w:val="ListParagraph"/>
        <w:numPr>
          <w:ilvl w:val="3"/>
          <w:numId w:val="2"/>
        </w:numPr>
      </w:pPr>
      <w:r>
        <w:t>l</w:t>
      </w:r>
      <w:r w:rsidR="00016494">
        <w:t>ib\development\</w:t>
      </w:r>
      <w:r>
        <w:t>activation.jar</w:t>
      </w:r>
      <w:r w:rsidRPr="002C1970">
        <w:t xml:space="preserve"> </w:t>
      </w:r>
    </w:p>
    <w:p w14:paraId="758560B2" w14:textId="3C9CDB9D" w:rsidR="002C1970" w:rsidRDefault="002C1970" w:rsidP="002C1970">
      <w:pPr>
        <w:pStyle w:val="ListParagraph"/>
        <w:numPr>
          <w:ilvl w:val="3"/>
          <w:numId w:val="2"/>
        </w:numPr>
      </w:pPr>
      <w:r>
        <w:t>lib\development\jms.jar</w:t>
      </w:r>
    </w:p>
    <w:p w14:paraId="51B73D83" w14:textId="0B0EC9A2" w:rsidR="002C1970" w:rsidRDefault="002C1970" w:rsidP="002C1970">
      <w:pPr>
        <w:pStyle w:val="ListParagraph"/>
        <w:numPr>
          <w:ilvl w:val="3"/>
          <w:numId w:val="2"/>
        </w:numPr>
      </w:pPr>
      <w:r>
        <w:t>lib\development\jta.jar</w:t>
      </w:r>
    </w:p>
    <w:p w14:paraId="7DBFACD1" w14:textId="73D2E23C" w:rsidR="002C1970" w:rsidRDefault="002C1970" w:rsidP="002C1970">
      <w:pPr>
        <w:pStyle w:val="ListParagraph"/>
        <w:numPr>
          <w:ilvl w:val="3"/>
          <w:numId w:val="2"/>
        </w:numPr>
      </w:pPr>
      <w:r>
        <w:t>lib\development\jutf7.jar</w:t>
      </w:r>
    </w:p>
    <w:p w14:paraId="3D55D326" w14:textId="1EA479AC" w:rsidR="002C1970" w:rsidRDefault="002C1970" w:rsidP="002C1970">
      <w:pPr>
        <w:pStyle w:val="ListParagraph"/>
        <w:numPr>
          <w:ilvl w:val="3"/>
          <w:numId w:val="2"/>
        </w:numPr>
      </w:pPr>
      <w:r>
        <w:t>lib\development\mail.jar</w:t>
      </w:r>
    </w:p>
    <w:p w14:paraId="20923126" w14:textId="0C92C7A8" w:rsidR="002C1970" w:rsidRDefault="002C1970" w:rsidP="002C1970">
      <w:pPr>
        <w:pStyle w:val="ListParagraph"/>
        <w:numPr>
          <w:ilvl w:val="3"/>
          <w:numId w:val="2"/>
        </w:numPr>
      </w:pPr>
      <w:r>
        <w:t>lib\development\persistence.jar</w:t>
      </w:r>
    </w:p>
    <w:p w14:paraId="7602388B" w14:textId="587A028F" w:rsidR="002C1970" w:rsidRDefault="002C1970" w:rsidP="002C1970">
      <w:pPr>
        <w:pStyle w:val="ListParagraph"/>
        <w:numPr>
          <w:ilvl w:val="3"/>
          <w:numId w:val="2"/>
        </w:numPr>
      </w:pPr>
      <w:r>
        <w:t>lib\portal\ccpp.jar</w:t>
      </w:r>
    </w:p>
    <w:p w14:paraId="5BC1048F" w14:textId="046EA08E" w:rsidR="002C1970" w:rsidRDefault="002C1970" w:rsidP="002C1970">
      <w:pPr>
        <w:pStyle w:val="ListParagraph"/>
        <w:numPr>
          <w:ilvl w:val="2"/>
          <w:numId w:val="2"/>
        </w:numPr>
      </w:pPr>
      <w:r>
        <w:t>Copy all of the jars from the C:\Liferay\dependencies directory</w:t>
      </w:r>
    </w:p>
    <w:p w14:paraId="3B42FE5D" w14:textId="6DA9F539" w:rsidR="002C1970" w:rsidRDefault="002C1970" w:rsidP="002C1970">
      <w:pPr>
        <w:pStyle w:val="ListParagraph"/>
        <w:numPr>
          <w:ilvl w:val="2"/>
          <w:numId w:val="2"/>
        </w:numPr>
      </w:pPr>
      <w:r>
        <w:t xml:space="preserve">Copy the </w:t>
      </w:r>
      <w:proofErr w:type="spellStart"/>
      <w:r>
        <w:t>postgres</w:t>
      </w:r>
      <w:proofErr w:type="spellEnd"/>
      <w:r>
        <w:t xml:space="preserve"> JDBC driver jar</w:t>
      </w:r>
    </w:p>
    <w:p w14:paraId="1425152C" w14:textId="2C318D69" w:rsidR="002C1970" w:rsidRDefault="002C1970" w:rsidP="002C1970">
      <w:pPr>
        <w:pStyle w:val="ListParagraph"/>
        <w:numPr>
          <w:ilvl w:val="2"/>
          <w:numId w:val="2"/>
        </w:numPr>
      </w:pPr>
      <w:r>
        <w:t>Copy the JTA 1.1 jar</w:t>
      </w:r>
    </w:p>
    <w:p w14:paraId="1694646F" w14:textId="0896A722" w:rsidR="002C1970" w:rsidRDefault="002C1970" w:rsidP="002C1970">
      <w:pPr>
        <w:pStyle w:val="ListParagraph"/>
        <w:numPr>
          <w:ilvl w:val="1"/>
          <w:numId w:val="2"/>
        </w:numPr>
      </w:pPr>
      <w:r>
        <w:t>Make a directory called %TOMCAT_HOME%\temp\liferay\com\liferay\portal\deploy\dependencies</w:t>
      </w:r>
    </w:p>
    <w:p w14:paraId="367CEC09" w14:textId="77777777" w:rsidR="002C1970" w:rsidRDefault="002C1970" w:rsidP="002C1970">
      <w:pPr>
        <w:pStyle w:val="ListParagraph"/>
        <w:numPr>
          <w:ilvl w:val="2"/>
          <w:numId w:val="2"/>
        </w:numPr>
      </w:pPr>
      <w:r>
        <w:t xml:space="preserve">Copy the following jars from the </w:t>
      </w:r>
      <w:proofErr w:type="spellStart"/>
      <w:r>
        <w:t>liferay</w:t>
      </w:r>
      <w:proofErr w:type="spellEnd"/>
      <w:r>
        <w:t xml:space="preserve"> source directory (C:\liferay\&lt;liferay source&gt;\)</w:t>
      </w:r>
    </w:p>
    <w:p w14:paraId="7177F51A" w14:textId="2C45971C" w:rsidR="002C1970" w:rsidRDefault="002C1970" w:rsidP="002C1970">
      <w:pPr>
        <w:pStyle w:val="ListParagraph"/>
        <w:numPr>
          <w:ilvl w:val="3"/>
          <w:numId w:val="2"/>
        </w:numPr>
      </w:pPr>
      <w:r>
        <w:t>lib\development\resin.jar</w:t>
      </w:r>
      <w:r w:rsidRPr="002C1970">
        <w:t xml:space="preserve"> </w:t>
      </w:r>
    </w:p>
    <w:p w14:paraId="2202CC80" w14:textId="4019DD13" w:rsidR="002C1970" w:rsidRDefault="002C1970" w:rsidP="002C1970">
      <w:pPr>
        <w:pStyle w:val="ListParagraph"/>
        <w:numPr>
          <w:ilvl w:val="3"/>
          <w:numId w:val="2"/>
        </w:numPr>
      </w:pPr>
      <w:r>
        <w:t>lib\development\script-10.jar</w:t>
      </w:r>
    </w:p>
    <w:p w14:paraId="040AB8CF" w14:textId="55BAAD19" w:rsidR="002C1970" w:rsidRDefault="002C1970" w:rsidP="002C1970">
      <w:pPr>
        <w:pStyle w:val="ListParagraph"/>
        <w:numPr>
          <w:ilvl w:val="0"/>
          <w:numId w:val="2"/>
        </w:numPr>
      </w:pPr>
      <w:r>
        <w:t>Update the Tomcat JVM settings</w:t>
      </w:r>
    </w:p>
    <w:p w14:paraId="2A609180" w14:textId="68FA3B57" w:rsidR="002C1970" w:rsidRDefault="002C1970" w:rsidP="002C1970">
      <w:pPr>
        <w:pStyle w:val="ListParagraph"/>
        <w:numPr>
          <w:ilvl w:val="1"/>
          <w:numId w:val="2"/>
        </w:numPr>
      </w:pPr>
      <w:r>
        <w:t>If starting tomcat as a service, you’ll want to update the JVM settings with the corresponding Tomcat configuration manager; if starting tomcat from scripts/eclipse, create a file called setenv.bat in %TOMCAT_HOME%\bin</w:t>
      </w:r>
    </w:p>
    <w:p w14:paraId="3CFC08CB" w14:textId="5FA9BBCC" w:rsidR="002C1970" w:rsidRDefault="002C1970" w:rsidP="002C1970">
      <w:pPr>
        <w:pStyle w:val="ListParagraph"/>
        <w:numPr>
          <w:ilvl w:val="1"/>
          <w:numId w:val="2"/>
        </w:numPr>
      </w:pPr>
      <w:r>
        <w:t>Setenv.bat:</w:t>
      </w:r>
    </w:p>
    <w:tbl>
      <w:tblPr>
        <w:tblStyle w:val="TableGrid"/>
        <w:tblW w:w="7799" w:type="dxa"/>
        <w:tblInd w:w="1435" w:type="dxa"/>
        <w:tblLook w:val="04A0" w:firstRow="1" w:lastRow="0" w:firstColumn="1" w:lastColumn="0" w:noHBand="0" w:noVBand="1"/>
      </w:tblPr>
      <w:tblGrid>
        <w:gridCol w:w="7799"/>
      </w:tblGrid>
      <w:tr w:rsidR="002C1970" w14:paraId="4A9CA068" w14:textId="77777777" w:rsidTr="002C1970">
        <w:tc>
          <w:tcPr>
            <w:tcW w:w="7799" w:type="dxa"/>
          </w:tcPr>
          <w:p w14:paraId="212E140A" w14:textId="77777777" w:rsidR="002C1970" w:rsidRDefault="002C1970" w:rsidP="002C1970">
            <w:r>
              <w:t>set "JRE_HOME=C:/PROGRA~1/Java/jdk1.6.0_45"</w:t>
            </w:r>
          </w:p>
          <w:p w14:paraId="7FC3875D" w14:textId="77777777" w:rsidR="002C1970" w:rsidRDefault="002C1970" w:rsidP="002C1970">
            <w:r>
              <w:lastRenderedPageBreak/>
              <w:t>set "JAVA_HOME=C:/PROGRA~1/Java/jdk1.6.0_45"</w:t>
            </w:r>
          </w:p>
          <w:p w14:paraId="0B2D02C9" w14:textId="77777777" w:rsidR="002C1970" w:rsidRDefault="002C1970" w:rsidP="002C1970"/>
          <w:p w14:paraId="56A9C94E" w14:textId="58D08035" w:rsidR="002C1970" w:rsidRDefault="002C1970" w:rsidP="002C1970">
            <w:r>
              <w:t>set "JAVA_OPTS=%JAVA_OPTS% -</w:t>
            </w:r>
            <w:proofErr w:type="spellStart"/>
            <w:r>
              <w:t>Dfile.encoding</w:t>
            </w:r>
            <w:proofErr w:type="spellEnd"/>
            <w:r>
              <w:t>=UTF8 -Djava.net.preferIPv4Stack=true -Dorg.apache.catalina.loader.WebappClassLoader.ENABLE_CLEAR_REFERENCES=false -</w:t>
            </w:r>
            <w:proofErr w:type="spellStart"/>
            <w:r>
              <w:t>Duser.timezone</w:t>
            </w:r>
            <w:proofErr w:type="spellEnd"/>
            <w:r>
              <w:t>=GMT -Xmx1024m -</w:t>
            </w:r>
            <w:proofErr w:type="spellStart"/>
            <w:r>
              <w:t>XX:MaxPermSize</w:t>
            </w:r>
            <w:proofErr w:type="spellEnd"/>
            <w:r>
              <w:t>=256m"</w:t>
            </w:r>
          </w:p>
        </w:tc>
      </w:tr>
    </w:tbl>
    <w:p w14:paraId="1F1405F2" w14:textId="7DE4320E" w:rsidR="002C1970" w:rsidRDefault="002C1970" w:rsidP="002C1970">
      <w:pPr>
        <w:pStyle w:val="ListParagraph"/>
        <w:numPr>
          <w:ilvl w:val="1"/>
          <w:numId w:val="2"/>
        </w:numPr>
      </w:pPr>
      <w:r>
        <w:lastRenderedPageBreak/>
        <w:t>Service: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25"/>
      </w:tblGrid>
      <w:tr w:rsidR="002C1970" w14:paraId="3BB49A48" w14:textId="77777777" w:rsidTr="002C1970">
        <w:tc>
          <w:tcPr>
            <w:tcW w:w="7825" w:type="dxa"/>
          </w:tcPr>
          <w:p w14:paraId="27B16A81" w14:textId="77777777" w:rsidR="00AA5217" w:rsidRDefault="00AA5217" w:rsidP="00AA5217">
            <w:r>
              <w:t>-</w:t>
            </w:r>
            <w:proofErr w:type="spellStart"/>
            <w:r>
              <w:t>Dfile.encoding</w:t>
            </w:r>
            <w:proofErr w:type="spellEnd"/>
            <w:r>
              <w:t>=UTF8</w:t>
            </w:r>
          </w:p>
          <w:p w14:paraId="5C4FAEAE" w14:textId="77777777" w:rsidR="00AA5217" w:rsidRDefault="00AA5217" w:rsidP="00AA5217">
            <w:r>
              <w:t>-Djava.net.preferIPv4Stack=true</w:t>
            </w:r>
          </w:p>
          <w:p w14:paraId="77ED1E8D" w14:textId="77777777" w:rsidR="00AA5217" w:rsidRDefault="00AA5217" w:rsidP="00AA5217">
            <w:r>
              <w:t>-Dorg.apache.catalina.loader.WebappClassLoader.ENABLE_CLEAR_REFERENCES=false</w:t>
            </w:r>
          </w:p>
          <w:p w14:paraId="5EBA0327" w14:textId="77777777" w:rsidR="00AA5217" w:rsidRDefault="00AA5217" w:rsidP="00AA5217">
            <w:r>
              <w:t>-</w:t>
            </w:r>
            <w:proofErr w:type="spellStart"/>
            <w:r>
              <w:t>Duser.timezone</w:t>
            </w:r>
            <w:proofErr w:type="spellEnd"/>
            <w:r>
              <w:t>=GMT</w:t>
            </w:r>
          </w:p>
          <w:p w14:paraId="2117D9CB" w14:textId="77777777" w:rsidR="00AA5217" w:rsidRDefault="00AA5217" w:rsidP="00AA5217">
            <w:r>
              <w:t>-Xmx1024m</w:t>
            </w:r>
          </w:p>
          <w:p w14:paraId="2B0B066E" w14:textId="77777777" w:rsidR="00AA5217" w:rsidRDefault="00AA5217" w:rsidP="00AA5217">
            <w:r>
              <w:t>-</w:t>
            </w:r>
            <w:proofErr w:type="spellStart"/>
            <w:r>
              <w:t>XX:MaxPermSize</w:t>
            </w:r>
            <w:proofErr w:type="spellEnd"/>
            <w:r>
              <w:t>=256m</w:t>
            </w:r>
          </w:p>
          <w:p w14:paraId="610280F3" w14:textId="77777777" w:rsidR="00AA5217" w:rsidRDefault="00AA5217" w:rsidP="00AA5217">
            <w:r>
              <w:t>-</w:t>
            </w:r>
            <w:proofErr w:type="spellStart"/>
            <w:r>
              <w:t>Dcatalina.home</w:t>
            </w:r>
            <w:proofErr w:type="spellEnd"/>
            <w:r>
              <w:t>=C:\Program Files\Apache Software Foundation\Tomcat 7.0</w:t>
            </w:r>
          </w:p>
          <w:p w14:paraId="3819E60F" w14:textId="77777777" w:rsidR="00AA5217" w:rsidRDefault="00AA5217" w:rsidP="00AA5217">
            <w:r>
              <w:t>-</w:t>
            </w:r>
            <w:proofErr w:type="spellStart"/>
            <w:r>
              <w:t>Dcatalina.base</w:t>
            </w:r>
            <w:proofErr w:type="spellEnd"/>
            <w:r>
              <w:t>=C:\Program Files\Apache Software Foundation\Tomcat 7.0</w:t>
            </w:r>
          </w:p>
          <w:p w14:paraId="549BA9FC" w14:textId="77777777" w:rsidR="00AA5217" w:rsidRDefault="00AA5217" w:rsidP="00AA5217">
            <w:r>
              <w:t>-</w:t>
            </w:r>
            <w:proofErr w:type="spellStart"/>
            <w:r>
              <w:t>Djava.endorsed.dirs</w:t>
            </w:r>
            <w:proofErr w:type="spellEnd"/>
            <w:r>
              <w:t>=C:\Program Files\Apache Software Foundation\Tomcat 7.0\endorsed</w:t>
            </w:r>
          </w:p>
          <w:p w14:paraId="72D50EE5" w14:textId="77777777" w:rsidR="00AA5217" w:rsidRDefault="00AA5217" w:rsidP="00AA5217">
            <w:r>
              <w:t>-</w:t>
            </w:r>
            <w:proofErr w:type="spellStart"/>
            <w:r>
              <w:t>Djava.io.tmpdir</w:t>
            </w:r>
            <w:proofErr w:type="spellEnd"/>
            <w:r>
              <w:t>=C:\Program Files\Apache Software Foundation\Tomcat 7.0\temp</w:t>
            </w:r>
          </w:p>
          <w:p w14:paraId="72A96C09" w14:textId="77777777" w:rsidR="00AA5217" w:rsidRDefault="00AA5217" w:rsidP="00AA5217">
            <w:r>
              <w:t>-Djava.util.logging.manager=org.apache.juli.ClassLoaderLogManager</w:t>
            </w:r>
          </w:p>
          <w:p w14:paraId="2AB34D98" w14:textId="4F7AEC8F" w:rsidR="002C1970" w:rsidRDefault="00AA5217" w:rsidP="00AA5217">
            <w:r>
              <w:t>-</w:t>
            </w:r>
            <w:proofErr w:type="spellStart"/>
            <w:r>
              <w:t>Djava.util.logging.config.file</w:t>
            </w:r>
            <w:proofErr w:type="spellEnd"/>
            <w:r>
              <w:t>=C:\Program Files\Apache Software Foundation\Tomcat 7.0\</w:t>
            </w:r>
            <w:proofErr w:type="spellStart"/>
            <w:r>
              <w:t>conf</w:t>
            </w:r>
            <w:proofErr w:type="spellEnd"/>
            <w:r>
              <w:t>\</w:t>
            </w:r>
            <w:proofErr w:type="spellStart"/>
            <w:r>
              <w:t>logging.properties</w:t>
            </w:r>
            <w:proofErr w:type="spellEnd"/>
          </w:p>
        </w:tc>
      </w:tr>
    </w:tbl>
    <w:p w14:paraId="2EE2BA0D" w14:textId="448BE9CD" w:rsidR="00935D8B" w:rsidRDefault="00935D8B" w:rsidP="00935D8B">
      <w:pPr>
        <w:pStyle w:val="ListParagraph"/>
        <w:numPr>
          <w:ilvl w:val="0"/>
          <w:numId w:val="2"/>
        </w:numPr>
      </w:pPr>
      <w:r>
        <w:t>Update %TOMCAT_HOME%\</w:t>
      </w:r>
      <w:proofErr w:type="spellStart"/>
      <w:r>
        <w:t>conf</w:t>
      </w:r>
      <w:proofErr w:type="spellEnd"/>
      <w:r>
        <w:t>\</w:t>
      </w:r>
      <w:proofErr w:type="spellStart"/>
      <w:r>
        <w:t>catalina.properties</w:t>
      </w:r>
      <w:proofErr w:type="spellEnd"/>
      <w:r>
        <w:br/>
        <w:t xml:space="preserve">Find the line for </w:t>
      </w:r>
      <w:proofErr w:type="spellStart"/>
      <w:r>
        <w:t>common.loader</w:t>
      </w:r>
      <w:proofErr w:type="spellEnd"/>
      <w:r>
        <w:t>.  We need to add lib/</w:t>
      </w:r>
      <w:proofErr w:type="spellStart"/>
      <w:r>
        <w:t>ext</w:t>
      </w:r>
      <w:proofErr w:type="spellEnd"/>
      <w:r>
        <w:t xml:space="preserve"> to the path </w:t>
      </w:r>
      <w:proofErr w:type="gramStart"/>
      <w:r>
        <w:t>-  make</w:t>
      </w:r>
      <w:proofErr w:type="gramEnd"/>
      <w:r>
        <w:t xml:space="preserve"> the following adjustments:</w:t>
      </w:r>
      <w:r>
        <w:br/>
      </w:r>
      <w:proofErr w:type="spellStart"/>
      <w:r w:rsidRPr="00935D8B">
        <w:t>common.loader</w:t>
      </w:r>
      <w:proofErr w:type="spellEnd"/>
      <w:r w:rsidRPr="00935D8B">
        <w:t>=${</w:t>
      </w:r>
      <w:proofErr w:type="spellStart"/>
      <w:r w:rsidRPr="00935D8B">
        <w:t>catalina.base</w:t>
      </w:r>
      <w:proofErr w:type="spellEnd"/>
      <w:r w:rsidRPr="00935D8B">
        <w:t>}/lib,${</w:t>
      </w:r>
      <w:proofErr w:type="spellStart"/>
      <w:r w:rsidRPr="00935D8B">
        <w:t>catalina.base</w:t>
      </w:r>
      <w:proofErr w:type="spellEnd"/>
      <w:r w:rsidRPr="00935D8B">
        <w:t>}/lib/*.jar,${</w:t>
      </w:r>
      <w:proofErr w:type="spellStart"/>
      <w:r w:rsidRPr="00935D8B">
        <w:t>catalina.home</w:t>
      </w:r>
      <w:proofErr w:type="spellEnd"/>
      <w:r w:rsidRPr="00935D8B">
        <w:t>}/lib,${</w:t>
      </w:r>
      <w:proofErr w:type="spellStart"/>
      <w:r w:rsidRPr="00935D8B">
        <w:t>catalina.home</w:t>
      </w:r>
      <w:proofErr w:type="spellEnd"/>
      <w:r w:rsidRPr="00935D8B">
        <w:t>}/lib/*.jar,${</w:t>
      </w:r>
      <w:proofErr w:type="spellStart"/>
      <w:r w:rsidRPr="00935D8B">
        <w:t>catalina.home</w:t>
      </w:r>
      <w:proofErr w:type="spellEnd"/>
      <w:r w:rsidRPr="00935D8B">
        <w:t>}/lib/</w:t>
      </w:r>
      <w:proofErr w:type="spellStart"/>
      <w:r w:rsidRPr="00935D8B">
        <w:t>ext</w:t>
      </w:r>
      <w:proofErr w:type="spellEnd"/>
      <w:r w:rsidRPr="00935D8B">
        <w:t>,${</w:t>
      </w:r>
      <w:proofErr w:type="spellStart"/>
      <w:r w:rsidRPr="00935D8B">
        <w:t>catalina.home</w:t>
      </w:r>
      <w:proofErr w:type="spellEnd"/>
      <w:r w:rsidRPr="00935D8B">
        <w:t>}/lib/</w:t>
      </w:r>
      <w:proofErr w:type="spellStart"/>
      <w:r w:rsidRPr="00935D8B">
        <w:t>ext</w:t>
      </w:r>
      <w:proofErr w:type="spellEnd"/>
      <w:r w:rsidRPr="00935D8B">
        <w:t>/*.jar</w:t>
      </w:r>
      <w:bookmarkStart w:id="0" w:name="_GoBack"/>
      <w:bookmarkEnd w:id="0"/>
    </w:p>
    <w:p w14:paraId="6B6652E9" w14:textId="44B82DF9" w:rsidR="00AA5217" w:rsidRDefault="00AA5217" w:rsidP="00AA5217">
      <w:pPr>
        <w:pStyle w:val="ListParagraph"/>
        <w:numPr>
          <w:ilvl w:val="0"/>
          <w:numId w:val="2"/>
        </w:numPr>
      </w:pPr>
      <w:r>
        <w:t>Create %TOMCAT_HOME%\</w:t>
      </w:r>
      <w:proofErr w:type="spellStart"/>
      <w:r>
        <w:t>conf</w:t>
      </w:r>
      <w:proofErr w:type="spellEnd"/>
      <w:r>
        <w:t>\Catalina\</w:t>
      </w:r>
      <w:proofErr w:type="spellStart"/>
      <w:r>
        <w:t>localhost</w:t>
      </w:r>
      <w:proofErr w:type="spellEnd"/>
      <w:r>
        <w:t>\ROOT.xml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A5217" w14:paraId="0F2C4615" w14:textId="77777777" w:rsidTr="00AA5217">
        <w:tc>
          <w:tcPr>
            <w:tcW w:w="9350" w:type="dxa"/>
          </w:tcPr>
          <w:p w14:paraId="778765F4" w14:textId="77777777" w:rsidR="00AA5217" w:rsidRDefault="00AA5217" w:rsidP="00AA5217">
            <w:r>
              <w:t xml:space="preserve">&lt;Context path="" </w:t>
            </w:r>
            <w:proofErr w:type="spellStart"/>
            <w:r>
              <w:t>crossContext</w:t>
            </w:r>
            <w:proofErr w:type="spellEnd"/>
            <w:r>
              <w:t>="true"&gt;</w:t>
            </w:r>
          </w:p>
          <w:p w14:paraId="205F3B40" w14:textId="77777777" w:rsidR="00AA5217" w:rsidRDefault="00AA5217" w:rsidP="00AA5217"/>
          <w:p w14:paraId="0070D89A" w14:textId="77777777" w:rsidR="00AA5217" w:rsidRDefault="00AA5217" w:rsidP="00AA5217">
            <w:r>
              <w:tab/>
              <w:t>&lt;!-- JAAS --&gt;</w:t>
            </w:r>
          </w:p>
          <w:p w14:paraId="043230F7" w14:textId="77777777" w:rsidR="00AA5217" w:rsidRDefault="00AA5217" w:rsidP="00AA5217"/>
          <w:p w14:paraId="148D1CDF" w14:textId="77777777" w:rsidR="00AA5217" w:rsidRDefault="00AA5217" w:rsidP="00AA5217">
            <w:r>
              <w:tab/>
              <w:t>&lt;!--&lt;Realm</w:t>
            </w:r>
          </w:p>
          <w:p w14:paraId="04994B46" w14:textId="77777777" w:rsidR="00AA5217" w:rsidRDefault="00AA5217" w:rsidP="00AA5217">
            <w:r>
              <w:tab/>
            </w:r>
            <w:r>
              <w:tab/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org.apache.catalina.realm.JAASRealm</w:t>
            </w:r>
            <w:proofErr w:type="spellEnd"/>
            <w:r>
              <w:t>"</w:t>
            </w:r>
          </w:p>
          <w:p w14:paraId="07E96FBE" w14:textId="77777777" w:rsidR="00AA5217" w:rsidRDefault="00AA5217" w:rsidP="00AA5217">
            <w:r>
              <w:tab/>
            </w:r>
            <w:r>
              <w:tab/>
            </w:r>
            <w:proofErr w:type="spellStart"/>
            <w:r>
              <w:t>appName</w:t>
            </w:r>
            <w:proofErr w:type="spellEnd"/>
            <w:r>
              <w:t>="</w:t>
            </w:r>
            <w:proofErr w:type="spellStart"/>
            <w:r>
              <w:t>PortalRealm</w:t>
            </w:r>
            <w:proofErr w:type="spellEnd"/>
            <w:r>
              <w:t>"</w:t>
            </w:r>
          </w:p>
          <w:p w14:paraId="2170713F" w14:textId="77777777" w:rsidR="00AA5217" w:rsidRDefault="00AA5217" w:rsidP="00AA5217">
            <w:r>
              <w:tab/>
            </w:r>
            <w:r>
              <w:tab/>
              <w:t>userClassNames="com.liferay.portal.kernel.security.jaas.PortalPrincipal"</w:t>
            </w:r>
          </w:p>
          <w:p w14:paraId="71B543C6" w14:textId="77777777" w:rsidR="00AA5217" w:rsidRDefault="00AA5217" w:rsidP="00AA5217">
            <w:r>
              <w:tab/>
            </w:r>
            <w:r>
              <w:tab/>
              <w:t>roleClassNames="com.liferay.portal.kernel.security.jaas.PortalRole"</w:t>
            </w:r>
          </w:p>
          <w:p w14:paraId="51F5F6B1" w14:textId="77777777" w:rsidR="00AA5217" w:rsidRDefault="00AA5217" w:rsidP="00AA5217">
            <w:r>
              <w:tab/>
              <w:t>/&gt;--&gt;</w:t>
            </w:r>
          </w:p>
          <w:p w14:paraId="6405D691" w14:textId="77777777" w:rsidR="00AA5217" w:rsidRDefault="00AA5217" w:rsidP="00AA5217"/>
          <w:p w14:paraId="4F055297" w14:textId="77777777" w:rsidR="00AA5217" w:rsidRDefault="00AA5217" w:rsidP="00AA5217">
            <w:r>
              <w:tab/>
              <w:t>&lt;!--</w:t>
            </w:r>
          </w:p>
          <w:p w14:paraId="1A3E4380" w14:textId="77777777" w:rsidR="00AA5217" w:rsidRDefault="00AA5217" w:rsidP="00AA5217">
            <w:r>
              <w:tab/>
              <w:t>Uncomment the following to disable persistent sessions across reboots.</w:t>
            </w:r>
          </w:p>
          <w:p w14:paraId="61B03467" w14:textId="77777777" w:rsidR="00AA5217" w:rsidRDefault="00AA5217" w:rsidP="00AA5217">
            <w:r>
              <w:tab/>
              <w:t>--&gt;</w:t>
            </w:r>
          </w:p>
          <w:p w14:paraId="3FD74862" w14:textId="77777777" w:rsidR="00AA5217" w:rsidRDefault="00AA5217" w:rsidP="00AA5217"/>
          <w:p w14:paraId="41009FD5" w14:textId="77777777" w:rsidR="00AA5217" w:rsidRDefault="00AA5217" w:rsidP="00AA5217">
            <w:r>
              <w:tab/>
              <w:t>&lt;!--&lt;Manager pathname="" /&gt;--&gt;</w:t>
            </w:r>
          </w:p>
          <w:p w14:paraId="50008C1D" w14:textId="77777777" w:rsidR="00AA5217" w:rsidRDefault="00AA5217" w:rsidP="00AA5217"/>
          <w:p w14:paraId="400C174A" w14:textId="77777777" w:rsidR="00AA5217" w:rsidRDefault="00AA5217" w:rsidP="00AA5217">
            <w:r>
              <w:tab/>
              <w:t>&lt;!--</w:t>
            </w:r>
          </w:p>
          <w:p w14:paraId="2AE65B29" w14:textId="77777777" w:rsidR="00AA5217" w:rsidRDefault="00AA5217" w:rsidP="00AA5217">
            <w:r>
              <w:tab/>
              <w:t>Uncomment the following to not use sessions. See the property</w:t>
            </w:r>
          </w:p>
          <w:p w14:paraId="6243EF3C" w14:textId="77777777" w:rsidR="00AA5217" w:rsidRDefault="00AA5217" w:rsidP="00AA5217">
            <w:r>
              <w:tab/>
              <w:t>"</w:t>
            </w:r>
            <w:proofErr w:type="spellStart"/>
            <w:r>
              <w:t>session.disabled</w:t>
            </w:r>
            <w:proofErr w:type="spellEnd"/>
            <w:r>
              <w:t xml:space="preserve">" in </w:t>
            </w:r>
            <w:proofErr w:type="spellStart"/>
            <w:r>
              <w:t>portal.properties</w:t>
            </w:r>
            <w:proofErr w:type="spellEnd"/>
            <w:r>
              <w:t>.</w:t>
            </w:r>
          </w:p>
          <w:p w14:paraId="633DCB9A" w14:textId="77777777" w:rsidR="00AA5217" w:rsidRDefault="00AA5217" w:rsidP="00AA5217">
            <w:r>
              <w:lastRenderedPageBreak/>
              <w:tab/>
              <w:t>--&gt;</w:t>
            </w:r>
          </w:p>
          <w:p w14:paraId="54B8C7FB" w14:textId="77777777" w:rsidR="00AA5217" w:rsidRDefault="00AA5217" w:rsidP="00AA5217"/>
          <w:p w14:paraId="4FDCDDBF" w14:textId="77777777" w:rsidR="00AA5217" w:rsidRDefault="00AA5217" w:rsidP="00AA5217">
            <w:r>
              <w:tab/>
              <w:t>&lt;!--&lt;Manager className="com.liferay.support.tomcat.session.SessionLessManagerBase" /&gt;--&gt;</w:t>
            </w:r>
          </w:p>
          <w:p w14:paraId="23CD1F08" w14:textId="6733C200" w:rsidR="00AA5217" w:rsidRDefault="00AA5217" w:rsidP="00AA5217">
            <w:r>
              <w:t>&lt;/Context&gt;</w:t>
            </w:r>
          </w:p>
        </w:tc>
      </w:tr>
    </w:tbl>
    <w:p w14:paraId="61CDE9AE" w14:textId="29394AEE" w:rsidR="00AA5217" w:rsidRDefault="00AA5217" w:rsidP="00AA5217">
      <w:pPr>
        <w:pStyle w:val="ListParagraph"/>
        <w:numPr>
          <w:ilvl w:val="0"/>
          <w:numId w:val="2"/>
        </w:numPr>
      </w:pPr>
      <w:r>
        <w:lastRenderedPageBreak/>
        <w:t xml:space="preserve">Copy the current </w:t>
      </w:r>
      <w:proofErr w:type="spellStart"/>
      <w:r>
        <w:t>liferay</w:t>
      </w:r>
      <w:proofErr w:type="spellEnd"/>
      <w:r>
        <w:t xml:space="preserve"> data directory from production (See Eric or Chris).  This should be installed into %TOMCAT_HOME%\data</w:t>
      </w:r>
    </w:p>
    <w:p w14:paraId="1F9B708B" w14:textId="5DBDC1DA" w:rsidR="00AA5217" w:rsidRDefault="00AA5217" w:rsidP="00AA5217">
      <w:pPr>
        <w:pStyle w:val="ListParagraph"/>
        <w:numPr>
          <w:ilvl w:val="0"/>
          <w:numId w:val="2"/>
        </w:numPr>
      </w:pPr>
      <w:r>
        <w:t>Update Connectors in %TOMCAT_HOME%\</w:t>
      </w:r>
      <w:proofErr w:type="spellStart"/>
      <w:r>
        <w:t>conf</w:t>
      </w:r>
      <w:proofErr w:type="spellEnd"/>
      <w:r>
        <w:t>\server.xml to include UTF-8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A5217" w14:paraId="0F73959A" w14:textId="77777777" w:rsidTr="00AA5217">
        <w:tc>
          <w:tcPr>
            <w:tcW w:w="9350" w:type="dxa"/>
          </w:tcPr>
          <w:p w14:paraId="64CA53C5" w14:textId="77777777" w:rsidR="00AA5217" w:rsidRDefault="00AA5217" w:rsidP="00AA5217">
            <w:pPr>
              <w:ind w:left="360"/>
            </w:pPr>
            <w:r>
              <w:t>&lt;Connector port="8080" protocol="HTTP/1.1"</w:t>
            </w:r>
          </w:p>
          <w:p w14:paraId="40FC9431" w14:textId="77777777" w:rsidR="00AA5217" w:rsidRDefault="00AA5217" w:rsidP="00AA5217">
            <w:pPr>
              <w:ind w:left="360"/>
            </w:pPr>
            <w:r>
              <w:t xml:space="preserve">               </w:t>
            </w:r>
            <w:proofErr w:type="spellStart"/>
            <w:r>
              <w:t>connectionTimeout</w:t>
            </w:r>
            <w:proofErr w:type="spellEnd"/>
            <w:r>
              <w:t>="20000"</w:t>
            </w:r>
          </w:p>
          <w:p w14:paraId="0882729D" w14:textId="34CDFDA8" w:rsidR="00AA5217" w:rsidRDefault="00AA5217" w:rsidP="00AA5217">
            <w:pPr>
              <w:ind w:left="360"/>
            </w:pPr>
            <w:r>
              <w:t xml:space="preserve">               </w:t>
            </w:r>
            <w:proofErr w:type="spellStart"/>
            <w:r>
              <w:t>redirectPort</w:t>
            </w:r>
            <w:proofErr w:type="spellEnd"/>
            <w:r>
              <w:t xml:space="preserve">="8443" </w:t>
            </w:r>
            <w:proofErr w:type="spellStart"/>
            <w:r>
              <w:t>URIEncoding</w:t>
            </w:r>
            <w:proofErr w:type="spellEnd"/>
            <w:r>
              <w:t>="UTF-8"/&gt;</w:t>
            </w:r>
          </w:p>
        </w:tc>
      </w:tr>
    </w:tbl>
    <w:p w14:paraId="7F23BD43" w14:textId="2D620883" w:rsidR="00AA5217" w:rsidRDefault="00AA5217" w:rsidP="004D1C25">
      <w:pPr>
        <w:pStyle w:val="ListParagraph"/>
        <w:numPr>
          <w:ilvl w:val="0"/>
          <w:numId w:val="2"/>
        </w:numPr>
      </w:pPr>
      <w:r>
        <w:t>Create %TOMCAT_HOME%\deploy\ directory</w:t>
      </w:r>
    </w:p>
    <w:p w14:paraId="24ED544C" w14:textId="08B26FF7" w:rsidR="00AA5217" w:rsidRDefault="00AA5217" w:rsidP="004D1C25">
      <w:pPr>
        <w:pStyle w:val="ListParagraph"/>
        <w:numPr>
          <w:ilvl w:val="0"/>
          <w:numId w:val="2"/>
        </w:numPr>
      </w:pPr>
      <w:r>
        <w:t>Create %TOMCAT_HOME%\portal-setup-</w:t>
      </w:r>
      <w:proofErr w:type="spellStart"/>
      <w:r>
        <w:t>wizard.properties</w:t>
      </w:r>
      <w:proofErr w:type="spellEnd"/>
      <w:r>
        <w:t xml:space="preserve"> file (</w:t>
      </w:r>
      <w:proofErr w:type="spellStart"/>
      <w:r>
        <w:t>liferay</w:t>
      </w:r>
      <w:proofErr w:type="spellEnd"/>
      <w:r>
        <w:t xml:space="preserve"> home should be the tomcat home directory, spaces cannot be used, so the directory must have the old DOS name; verify name with CMD.exe)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A5217" w14:paraId="724CD5C9" w14:textId="77777777" w:rsidTr="00AA5217">
        <w:tc>
          <w:tcPr>
            <w:tcW w:w="9350" w:type="dxa"/>
          </w:tcPr>
          <w:p w14:paraId="5342822F" w14:textId="77777777" w:rsidR="00AA5217" w:rsidRDefault="00AA5217" w:rsidP="00AA5217">
            <w:r>
              <w:t>admin.email.from.name=Test Test</w:t>
            </w:r>
          </w:p>
          <w:p w14:paraId="398914F3" w14:textId="77777777" w:rsidR="00AA5217" w:rsidRDefault="00AA5217" w:rsidP="00AA5217">
            <w:proofErr w:type="spellStart"/>
            <w:r>
              <w:t>liferay.home</w:t>
            </w:r>
            <w:proofErr w:type="spellEnd"/>
            <w:r>
              <w:t>=C:/PROGRA~1/APACHE~1/TOMCAT~1.0/</w:t>
            </w:r>
          </w:p>
          <w:p w14:paraId="5AF579E1" w14:textId="77777777" w:rsidR="00AA5217" w:rsidRDefault="00AA5217" w:rsidP="00AA5217">
            <w:r>
              <w:t>admin.email.from.address=ccimaszewski@ainq.com</w:t>
            </w:r>
          </w:p>
          <w:p w14:paraId="209E41BE" w14:textId="16519125" w:rsidR="00AA5217" w:rsidRDefault="00AA5217" w:rsidP="00AA5217">
            <w:proofErr w:type="spellStart"/>
            <w:r>
              <w:t>setup.wizard.enabled</w:t>
            </w:r>
            <w:proofErr w:type="spellEnd"/>
            <w:r>
              <w:t>=false</w:t>
            </w:r>
          </w:p>
        </w:tc>
      </w:tr>
    </w:tbl>
    <w:p w14:paraId="06C1E778" w14:textId="65528B9C" w:rsidR="00AA5217" w:rsidRDefault="00AA5217" w:rsidP="004D1C25">
      <w:pPr>
        <w:pStyle w:val="ListParagraph"/>
        <w:numPr>
          <w:ilvl w:val="0"/>
          <w:numId w:val="2"/>
        </w:numPr>
      </w:pPr>
      <w:r>
        <w:t>Create</w:t>
      </w:r>
      <w:r w:rsidR="00E50D1E">
        <w:t xml:space="preserve"> %TOMCAT_HOME%\</w:t>
      </w:r>
      <w:proofErr w:type="spellStart"/>
      <w:r w:rsidR="00E50D1E">
        <w:t>webapps</w:t>
      </w:r>
      <w:proofErr w:type="spellEnd"/>
      <w:r w:rsidR="00E50D1E">
        <w:t>\ROOT\web-</w:t>
      </w:r>
      <w:proofErr w:type="spellStart"/>
      <w:r w:rsidR="00E50D1E">
        <w:t>inf</w:t>
      </w:r>
      <w:proofErr w:type="spellEnd"/>
      <w:r w:rsidR="00E50D1E">
        <w:t>\classes\portal-</w:t>
      </w:r>
      <w:proofErr w:type="spellStart"/>
      <w:r w:rsidR="00E50D1E">
        <w:t>ext.properties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861"/>
      </w:tblGrid>
      <w:tr w:rsidR="00E50D1E" w14:paraId="46857FB9" w14:textId="77777777" w:rsidTr="00E50D1E">
        <w:tc>
          <w:tcPr>
            <w:tcW w:w="8635" w:type="dxa"/>
          </w:tcPr>
          <w:p w14:paraId="0A39D851" w14:textId="77777777" w:rsidR="00E50D1E" w:rsidRDefault="00E50D1E" w:rsidP="00E50D1E">
            <w:proofErr w:type="spellStart"/>
            <w:r>
              <w:t>liferay.home</w:t>
            </w:r>
            <w:proofErr w:type="spellEnd"/>
            <w:r>
              <w:t>=C:/PROGRA~1/APACHE~1/TOMCAT~1.0/</w:t>
            </w:r>
          </w:p>
          <w:p w14:paraId="682C4310" w14:textId="77777777" w:rsidR="00E50D1E" w:rsidRDefault="00E50D1E" w:rsidP="00E50D1E">
            <w:proofErr w:type="spellStart"/>
            <w:r>
              <w:t>jdbc.default.driverClassName</w:t>
            </w:r>
            <w:proofErr w:type="spellEnd"/>
            <w:r>
              <w:t>=</w:t>
            </w:r>
            <w:proofErr w:type="spellStart"/>
            <w:r>
              <w:t>org.postgresql.Driver</w:t>
            </w:r>
            <w:proofErr w:type="spellEnd"/>
          </w:p>
          <w:p w14:paraId="05159A07" w14:textId="77777777" w:rsidR="00E50D1E" w:rsidRDefault="00E50D1E" w:rsidP="00E50D1E">
            <w:proofErr w:type="spellStart"/>
            <w:r>
              <w:t>jdbc.default.username</w:t>
            </w:r>
            <w:proofErr w:type="spellEnd"/>
            <w:r>
              <w:t>=</w:t>
            </w:r>
            <w:proofErr w:type="spellStart"/>
            <w:r>
              <w:t>LifeRaySys</w:t>
            </w:r>
            <w:proofErr w:type="spellEnd"/>
          </w:p>
          <w:p w14:paraId="28C2B086" w14:textId="77777777" w:rsidR="00E50D1E" w:rsidRDefault="00E50D1E" w:rsidP="00E50D1E">
            <w:r>
              <w:t>jdbc.default.url=</w:t>
            </w:r>
            <w:proofErr w:type="spellStart"/>
            <w:r>
              <w:t>jdbc:postgresql</w:t>
            </w:r>
            <w:proofErr w:type="spellEnd"/>
            <w:r>
              <w:t>://localhost:5432/</w:t>
            </w:r>
            <w:proofErr w:type="spellStart"/>
            <w:r>
              <w:t>lportal</w:t>
            </w:r>
            <w:proofErr w:type="spellEnd"/>
          </w:p>
          <w:p w14:paraId="4FFABE13" w14:textId="77777777" w:rsidR="00E50D1E" w:rsidRDefault="00E50D1E" w:rsidP="00E50D1E">
            <w:proofErr w:type="spellStart"/>
            <w:r>
              <w:t>jdbc.default.password</w:t>
            </w:r>
            <w:proofErr w:type="spellEnd"/>
            <w:r>
              <w:t>=Audac1ous</w:t>
            </w:r>
          </w:p>
          <w:p w14:paraId="615ABDFC" w14:textId="77777777" w:rsidR="00E50D1E" w:rsidRDefault="00E50D1E" w:rsidP="00E50D1E"/>
          <w:p w14:paraId="713759A4" w14:textId="77777777" w:rsidR="00E50D1E" w:rsidRDefault="00E50D1E" w:rsidP="00E50D1E">
            <w:r>
              <w:t>#</w:t>
            </w:r>
            <w:proofErr w:type="spellStart"/>
            <w:r>
              <w:t>jdbc.default.liferay.pool.provider</w:t>
            </w:r>
            <w:proofErr w:type="spellEnd"/>
            <w:r>
              <w:t>=c3po</w:t>
            </w:r>
          </w:p>
          <w:p w14:paraId="7376D466" w14:textId="77777777" w:rsidR="00E50D1E" w:rsidRDefault="00E50D1E" w:rsidP="00E50D1E">
            <w:r>
              <w:t>#</w:t>
            </w:r>
            <w:proofErr w:type="spellStart"/>
            <w:r>
              <w:t>jdbc.default.acquireIncrement</w:t>
            </w:r>
            <w:proofErr w:type="spellEnd"/>
            <w:r>
              <w:t>=5</w:t>
            </w:r>
          </w:p>
          <w:p w14:paraId="30BF3595" w14:textId="77777777" w:rsidR="00E50D1E" w:rsidRDefault="00E50D1E" w:rsidP="00E50D1E">
            <w:r>
              <w:t>#</w:t>
            </w:r>
            <w:proofErr w:type="spellStart"/>
            <w:r>
              <w:t>jdbc.default.acquireRetryAttempts</w:t>
            </w:r>
            <w:proofErr w:type="spellEnd"/>
            <w:r>
              <w:t>=3</w:t>
            </w:r>
          </w:p>
          <w:p w14:paraId="32775797" w14:textId="77777777" w:rsidR="00E50D1E" w:rsidRDefault="00E50D1E" w:rsidP="00E50D1E">
            <w:r>
              <w:t>#</w:t>
            </w:r>
            <w:proofErr w:type="spellStart"/>
            <w:r>
              <w:t>jdbc.default.acquireRetryDelay</w:t>
            </w:r>
            <w:proofErr w:type="spellEnd"/>
            <w:r>
              <w:t>=1000</w:t>
            </w:r>
          </w:p>
          <w:p w14:paraId="27681A1E" w14:textId="77777777" w:rsidR="00E50D1E" w:rsidRDefault="00E50D1E" w:rsidP="00E50D1E">
            <w:r>
              <w:t>#jdbc.default.connectionCustomizerClassName=com.liferay.portal.dao.jdbc.pool.c3p0.PortalConnectionCustomizer</w:t>
            </w:r>
          </w:p>
          <w:p w14:paraId="5FBEB7B4" w14:textId="77777777" w:rsidR="00E50D1E" w:rsidRDefault="00E50D1E" w:rsidP="00E50D1E">
            <w:r>
              <w:t>#</w:t>
            </w:r>
            <w:proofErr w:type="spellStart"/>
            <w:r>
              <w:t>jdbc.default.idleConnectionTestPeriod</w:t>
            </w:r>
            <w:proofErr w:type="spellEnd"/>
            <w:r>
              <w:t>=60</w:t>
            </w:r>
          </w:p>
          <w:p w14:paraId="329A672F" w14:textId="77777777" w:rsidR="00E50D1E" w:rsidRDefault="00E50D1E" w:rsidP="00E50D1E">
            <w:r>
              <w:t>#</w:t>
            </w:r>
            <w:proofErr w:type="spellStart"/>
            <w:r>
              <w:t>jdbc.default.maxIdleTime</w:t>
            </w:r>
            <w:proofErr w:type="spellEnd"/>
            <w:r>
              <w:t>=3600</w:t>
            </w:r>
          </w:p>
          <w:p w14:paraId="6875340A" w14:textId="77777777" w:rsidR="00E50D1E" w:rsidRDefault="00E50D1E" w:rsidP="00E50D1E">
            <w:r>
              <w:t>#</w:t>
            </w:r>
            <w:proofErr w:type="spellStart"/>
            <w:r>
              <w:t>jdbc.default.maxPoolSize</w:t>
            </w:r>
            <w:proofErr w:type="spellEnd"/>
            <w:r>
              <w:t>=100</w:t>
            </w:r>
          </w:p>
          <w:p w14:paraId="735A45C9" w14:textId="77777777" w:rsidR="00E50D1E" w:rsidRDefault="00E50D1E" w:rsidP="00E50D1E">
            <w:r>
              <w:t>#</w:t>
            </w:r>
            <w:proofErr w:type="spellStart"/>
            <w:r>
              <w:t>jdbc.default.minPoolSize</w:t>
            </w:r>
            <w:proofErr w:type="spellEnd"/>
            <w:r>
              <w:t>=10</w:t>
            </w:r>
          </w:p>
          <w:p w14:paraId="69342E46" w14:textId="77777777" w:rsidR="00E50D1E" w:rsidRDefault="00E50D1E" w:rsidP="00E50D1E">
            <w:r>
              <w:t>#</w:t>
            </w:r>
            <w:proofErr w:type="spellStart"/>
            <w:r>
              <w:t>jdbc.default.numHelperThreads</w:t>
            </w:r>
            <w:proofErr w:type="spellEnd"/>
            <w:r>
              <w:t>=10</w:t>
            </w:r>
          </w:p>
          <w:p w14:paraId="11E00FD2" w14:textId="77777777" w:rsidR="00E50D1E" w:rsidRDefault="00E50D1E" w:rsidP="00E50D1E">
            <w:r>
              <w:t>#</w:t>
            </w:r>
            <w:proofErr w:type="spellStart"/>
            <w:r>
              <w:t>jdbc.default.transactionIsolation</w:t>
            </w:r>
            <w:proofErr w:type="spellEnd"/>
            <w:r>
              <w:t>=1</w:t>
            </w:r>
          </w:p>
          <w:p w14:paraId="5BCB9D57" w14:textId="77777777" w:rsidR="00E50D1E" w:rsidRDefault="00E50D1E" w:rsidP="00E50D1E"/>
          <w:p w14:paraId="2D5FF955" w14:textId="77777777" w:rsidR="00E50D1E" w:rsidRDefault="00E50D1E" w:rsidP="00E50D1E">
            <w:r>
              <w:t>theme.shortcut.icon=liferay.ico</w:t>
            </w:r>
          </w:p>
          <w:p w14:paraId="55ED0CD7" w14:textId="77777777" w:rsidR="00E50D1E" w:rsidRDefault="00E50D1E" w:rsidP="00E50D1E">
            <w:proofErr w:type="spellStart"/>
            <w:r>
              <w:t>web.server.host</w:t>
            </w:r>
            <w:proofErr w:type="spellEnd"/>
            <w:r>
              <w:t>=</w:t>
            </w:r>
            <w:proofErr w:type="spellStart"/>
            <w:r>
              <w:t>localhost</w:t>
            </w:r>
            <w:proofErr w:type="spellEnd"/>
          </w:p>
          <w:p w14:paraId="02128194" w14:textId="77777777" w:rsidR="00E50D1E" w:rsidRDefault="00E50D1E" w:rsidP="00E50D1E">
            <w:proofErr w:type="spellStart"/>
            <w:r>
              <w:t>live.users.enabled</w:t>
            </w:r>
            <w:proofErr w:type="spellEnd"/>
            <w:r>
              <w:t>=false</w:t>
            </w:r>
          </w:p>
          <w:p w14:paraId="1B01CCB5" w14:textId="77777777" w:rsidR="00E50D1E" w:rsidRDefault="00E50D1E" w:rsidP="00E50D1E">
            <w:r>
              <w:t>#virtual.hosts.default.site.name=SIT</w:t>
            </w:r>
          </w:p>
          <w:p w14:paraId="2F16E93D" w14:textId="77777777" w:rsidR="00E50D1E" w:rsidRDefault="00E50D1E" w:rsidP="00E50D1E">
            <w:r>
              <w:t>company.default.home.url=/web/sit/home</w:t>
            </w:r>
          </w:p>
          <w:p w14:paraId="1CFE9D75" w14:textId="77777777" w:rsidR="00E50D1E" w:rsidRDefault="00E50D1E" w:rsidP="00E50D1E">
            <w:r>
              <w:t>admin.email.from.name=Admin Admin</w:t>
            </w:r>
          </w:p>
          <w:p w14:paraId="6EEB523D" w14:textId="77777777" w:rsidR="00E50D1E" w:rsidRDefault="00E50D1E" w:rsidP="00E50D1E">
            <w:r>
              <w:t>admin.email.from.address=Admin@liferay.com</w:t>
            </w:r>
          </w:p>
          <w:p w14:paraId="54BEEBF7" w14:textId="77777777" w:rsidR="00E50D1E" w:rsidRDefault="00E50D1E" w:rsidP="00E50D1E"/>
          <w:p w14:paraId="3B6F3BAC" w14:textId="77777777" w:rsidR="00E50D1E" w:rsidRDefault="00E50D1E" w:rsidP="00E50D1E">
            <w:r>
              <w:lastRenderedPageBreak/>
              <w:t>#production settings, turn them off for debugging.</w:t>
            </w:r>
          </w:p>
          <w:p w14:paraId="35510044" w14:textId="77777777" w:rsidR="00E50D1E" w:rsidRDefault="00E50D1E" w:rsidP="00E50D1E">
            <w:proofErr w:type="spellStart"/>
            <w:r>
              <w:t>last.modified.check</w:t>
            </w:r>
            <w:proofErr w:type="spellEnd"/>
            <w:r>
              <w:t>=false</w:t>
            </w:r>
          </w:p>
          <w:p w14:paraId="7F83EED1" w14:textId="77777777" w:rsidR="00E50D1E" w:rsidRDefault="00E50D1E" w:rsidP="00E50D1E">
            <w:proofErr w:type="spellStart"/>
            <w:r>
              <w:t>theme.css.fast.load</w:t>
            </w:r>
            <w:proofErr w:type="spellEnd"/>
            <w:r>
              <w:t>=true</w:t>
            </w:r>
          </w:p>
          <w:p w14:paraId="036DB806" w14:textId="77777777" w:rsidR="00E50D1E" w:rsidRDefault="00E50D1E" w:rsidP="00E50D1E">
            <w:proofErr w:type="spellStart"/>
            <w:r>
              <w:t>javascript.fast.load</w:t>
            </w:r>
            <w:proofErr w:type="spellEnd"/>
            <w:r>
              <w:t>=true</w:t>
            </w:r>
          </w:p>
          <w:p w14:paraId="23396778" w14:textId="77777777" w:rsidR="00E50D1E" w:rsidRDefault="00E50D1E" w:rsidP="00E50D1E">
            <w:proofErr w:type="spellStart"/>
            <w:r>
              <w:t>com.liferay.portal.servlet.filters.sso.cas.CASFilter</w:t>
            </w:r>
            <w:proofErr w:type="spellEnd"/>
            <w:r>
              <w:t>=false</w:t>
            </w:r>
          </w:p>
          <w:p w14:paraId="6C431D4A" w14:textId="77777777" w:rsidR="00E50D1E" w:rsidRDefault="00E50D1E" w:rsidP="00E50D1E">
            <w:proofErr w:type="spellStart"/>
            <w:r>
              <w:t>com.liferay.portal.servlet.filters.sso.ntlm.NtlmFilter</w:t>
            </w:r>
            <w:proofErr w:type="spellEnd"/>
            <w:r>
              <w:t>=false</w:t>
            </w:r>
          </w:p>
          <w:p w14:paraId="65C790A6" w14:textId="77777777" w:rsidR="00E50D1E" w:rsidRDefault="00E50D1E" w:rsidP="00E50D1E">
            <w:r>
              <w:t>com.liferay.portal.servlet.filters.sso.opensso.OpenSSOFilter=false</w:t>
            </w:r>
          </w:p>
          <w:p w14:paraId="34051862" w14:textId="77777777" w:rsidR="00E50D1E" w:rsidRDefault="00E50D1E" w:rsidP="00E50D1E">
            <w:proofErr w:type="spellStart"/>
            <w:r>
              <w:t>com.liferay.portal.sharepoint.SharepointFilter</w:t>
            </w:r>
            <w:proofErr w:type="spellEnd"/>
            <w:r>
              <w:t>=false</w:t>
            </w:r>
          </w:p>
          <w:p w14:paraId="4285268B" w14:textId="77777777" w:rsidR="00E50D1E" w:rsidRDefault="00E50D1E" w:rsidP="00E50D1E">
            <w:r>
              <w:t>#turn off the user agreement.</w:t>
            </w:r>
          </w:p>
          <w:p w14:paraId="39FD53D2" w14:textId="09246C27" w:rsidR="00E50D1E" w:rsidRDefault="00E50D1E" w:rsidP="00E50D1E">
            <w:proofErr w:type="spellStart"/>
            <w:r>
              <w:t>terms.of.use.required</w:t>
            </w:r>
            <w:proofErr w:type="spellEnd"/>
            <w:r>
              <w:t>=false</w:t>
            </w:r>
          </w:p>
        </w:tc>
      </w:tr>
    </w:tbl>
    <w:p w14:paraId="130FE4F8" w14:textId="07EF3728" w:rsidR="004D1C25" w:rsidRDefault="004D1C25" w:rsidP="00E50D1E">
      <w:pPr>
        <w:pStyle w:val="ListParagraph"/>
        <w:numPr>
          <w:ilvl w:val="0"/>
          <w:numId w:val="2"/>
        </w:numPr>
      </w:pPr>
      <w:r>
        <w:lastRenderedPageBreak/>
        <w:t xml:space="preserve">Install the </w:t>
      </w:r>
      <w:proofErr w:type="spellStart"/>
      <w:r>
        <w:t>PostgreSQL</w:t>
      </w:r>
      <w:proofErr w:type="spellEnd"/>
      <w:r>
        <w:t xml:space="preserve"> database.</w:t>
      </w:r>
    </w:p>
    <w:p w14:paraId="4743059B" w14:textId="10B345D9" w:rsidR="00014D00" w:rsidRDefault="00014D00" w:rsidP="00014D00">
      <w:pPr>
        <w:pStyle w:val="ListParagraph"/>
        <w:numPr>
          <w:ilvl w:val="1"/>
          <w:numId w:val="2"/>
        </w:numPr>
      </w:pPr>
      <w:r>
        <w:t>Make sure to remember the password you set for the administrator user (</w:t>
      </w:r>
      <w:proofErr w:type="spellStart"/>
      <w:r>
        <w:t>postgres</w:t>
      </w:r>
      <w:proofErr w:type="spellEnd"/>
      <w:r>
        <w:t>).  Most installations here will use “Audac1ous”</w:t>
      </w:r>
    </w:p>
    <w:p w14:paraId="6C721E64" w14:textId="6FC27414" w:rsidR="003E1E2A" w:rsidRDefault="003E1E2A" w:rsidP="003E1E2A">
      <w:pPr>
        <w:pStyle w:val="ListParagraph"/>
        <w:numPr>
          <w:ilvl w:val="1"/>
          <w:numId w:val="2"/>
        </w:numPr>
      </w:pPr>
      <w:r>
        <w:t>Once the database is installed, create the “</w:t>
      </w:r>
      <w:proofErr w:type="spellStart"/>
      <w:r>
        <w:t>LifeRaySys</w:t>
      </w:r>
      <w:proofErr w:type="spellEnd"/>
      <w:r>
        <w:t>” user.  The password should be “Audac1ous”</w:t>
      </w:r>
    </w:p>
    <w:p w14:paraId="2ECDCB52" w14:textId="471F8D64" w:rsidR="00014D00" w:rsidRDefault="00014D00" w:rsidP="00014D00">
      <w:pPr>
        <w:pStyle w:val="ListParagraph"/>
        <w:numPr>
          <w:ilvl w:val="0"/>
          <w:numId w:val="2"/>
        </w:numPr>
      </w:pPr>
      <w:r>
        <w:t>Copy production data to the local database</w:t>
      </w:r>
      <w:r w:rsidR="00016494">
        <w:t>.  If you don’t have access to the current production server, ask Chris or Eric for a database dump</w:t>
      </w:r>
    </w:p>
    <w:p w14:paraId="27FDE04F" w14:textId="67A5BA75" w:rsidR="00014D00" w:rsidRDefault="00014D00" w:rsidP="00014D00">
      <w:pPr>
        <w:pStyle w:val="ListParagraph"/>
        <w:numPr>
          <w:ilvl w:val="1"/>
          <w:numId w:val="2"/>
        </w:numPr>
      </w:pPr>
      <w:r>
        <w:t>Log into the production server</w:t>
      </w:r>
    </w:p>
    <w:p w14:paraId="0D1487AD" w14:textId="7BE0E5F4" w:rsidR="00014D00" w:rsidRDefault="00014D00" w:rsidP="00014D00">
      <w:pPr>
        <w:pStyle w:val="ListParagraph"/>
        <w:numPr>
          <w:ilvl w:val="1"/>
          <w:numId w:val="2"/>
        </w:numPr>
      </w:pPr>
      <w:r>
        <w:t>Open a command prompt window</w:t>
      </w:r>
    </w:p>
    <w:p w14:paraId="02A9D74B" w14:textId="7759A214" w:rsidR="00E80262" w:rsidRDefault="00014D00" w:rsidP="00E80262">
      <w:pPr>
        <w:pStyle w:val="ListParagraph"/>
        <w:numPr>
          <w:ilvl w:val="1"/>
          <w:numId w:val="2"/>
        </w:numPr>
      </w:pPr>
      <w:commentRangeStart w:id="1"/>
      <w:r>
        <w:t xml:space="preserve">Create the </w:t>
      </w:r>
      <w:proofErr w:type="spellStart"/>
      <w:r>
        <w:t>lportal_backup</w:t>
      </w:r>
      <w:proofErr w:type="spellEnd"/>
      <w:r>
        <w:t xml:space="preserve"> file by running: “</w:t>
      </w:r>
      <w:proofErr w:type="spellStart"/>
      <w:r w:rsidRPr="00014D00">
        <w:t>pg_dump</w:t>
      </w:r>
      <w:proofErr w:type="spellEnd"/>
      <w:r w:rsidRPr="00014D00">
        <w:t xml:space="preserve"> -U </w:t>
      </w:r>
      <w:proofErr w:type="spellStart"/>
      <w:r w:rsidRPr="00014D00">
        <w:t>postgres</w:t>
      </w:r>
      <w:proofErr w:type="spellEnd"/>
      <w:r w:rsidRPr="00014D00">
        <w:t xml:space="preserve"> -C -f C:\Temp\lportal_backup </w:t>
      </w:r>
      <w:proofErr w:type="spellStart"/>
      <w:r w:rsidRPr="00014D00">
        <w:t>lportal</w:t>
      </w:r>
      <w:proofErr w:type="spellEnd"/>
      <w:r>
        <w:t>”</w:t>
      </w:r>
      <w:commentRangeEnd w:id="1"/>
      <w:r w:rsidR="00940461">
        <w:rPr>
          <w:rStyle w:val="CommentReference"/>
        </w:rPr>
        <w:commentReference w:id="1"/>
      </w:r>
    </w:p>
    <w:p w14:paraId="6E10D53C" w14:textId="3A7BB3B4" w:rsidR="00014D00" w:rsidRDefault="00014D00" w:rsidP="00014D00">
      <w:pPr>
        <w:pStyle w:val="ListParagraph"/>
        <w:numPr>
          <w:ilvl w:val="1"/>
          <w:numId w:val="2"/>
        </w:numPr>
      </w:pPr>
      <w:r>
        <w:t xml:space="preserve">Copy the </w:t>
      </w:r>
      <w:proofErr w:type="spellStart"/>
      <w:r>
        <w:t>lportal_backup</w:t>
      </w:r>
      <w:proofErr w:type="spellEnd"/>
      <w:r>
        <w:t xml:space="preserve"> to your local system (C:\Temp\ directory)</w:t>
      </w:r>
    </w:p>
    <w:p w14:paraId="3B534905" w14:textId="77777777" w:rsidR="00014D00" w:rsidRDefault="00014D00" w:rsidP="00014D00">
      <w:pPr>
        <w:pStyle w:val="ListParagraph"/>
        <w:numPr>
          <w:ilvl w:val="1"/>
          <w:numId w:val="2"/>
        </w:numPr>
      </w:pPr>
      <w:r>
        <w:t xml:space="preserve">Copy the </w:t>
      </w:r>
      <w:proofErr w:type="spellStart"/>
      <w:r>
        <w:t>liferay</w:t>
      </w:r>
      <w:proofErr w:type="spellEnd"/>
      <w:r>
        <w:t xml:space="preserve"> data directory to your local </w:t>
      </w:r>
      <w:proofErr w:type="spellStart"/>
      <w:r>
        <w:t>liferay</w:t>
      </w:r>
      <w:proofErr w:type="spellEnd"/>
      <w:r>
        <w:t xml:space="preserve"> installation.  </w:t>
      </w:r>
    </w:p>
    <w:p w14:paraId="2E7DEEC2" w14:textId="68290233" w:rsidR="00014D00" w:rsidRDefault="00014D00" w:rsidP="00014D00">
      <w:pPr>
        <w:pStyle w:val="ListParagraph"/>
        <w:numPr>
          <w:ilvl w:val="2"/>
          <w:numId w:val="2"/>
        </w:numPr>
      </w:pPr>
      <w:r>
        <w:t xml:space="preserve">In Production, this directory is located at:  </w:t>
      </w:r>
      <w:r w:rsidRPr="00014D00">
        <w:t>C:\Program Files\liferay-portal-6.1.1-ce-ga2\data</w:t>
      </w:r>
    </w:p>
    <w:p w14:paraId="30ADDC90" w14:textId="77777777" w:rsidR="00014D00" w:rsidRDefault="00014D00" w:rsidP="00014D00">
      <w:pPr>
        <w:pStyle w:val="ListParagraph"/>
        <w:numPr>
          <w:ilvl w:val="2"/>
          <w:numId w:val="2"/>
        </w:numPr>
      </w:pPr>
      <w:r>
        <w:t xml:space="preserve">In Local, this directory may already exist, and you’ll want to delete it, and copy in the production data:  </w:t>
      </w:r>
      <w:r w:rsidRPr="00014D00">
        <w:t>C:\Liferay\liferay-portal-6.1.1-ce-ga2\data</w:t>
      </w:r>
    </w:p>
    <w:p w14:paraId="2C40514D" w14:textId="18F34134" w:rsidR="00014D00" w:rsidRDefault="00014D00" w:rsidP="00014D00">
      <w:pPr>
        <w:pStyle w:val="ListParagraph"/>
        <w:numPr>
          <w:ilvl w:val="1"/>
          <w:numId w:val="2"/>
        </w:numPr>
      </w:pPr>
      <w:r>
        <w:t>Close the connection to the production server</w:t>
      </w:r>
    </w:p>
    <w:p w14:paraId="515D9602" w14:textId="2D8F6CA5" w:rsidR="00014D00" w:rsidRDefault="00014D00" w:rsidP="00014D00">
      <w:pPr>
        <w:pStyle w:val="ListParagraph"/>
        <w:numPr>
          <w:ilvl w:val="1"/>
          <w:numId w:val="2"/>
        </w:numPr>
      </w:pPr>
      <w:r>
        <w:t>Open a local command prompt</w:t>
      </w:r>
    </w:p>
    <w:p w14:paraId="460E5043" w14:textId="7247CAFB" w:rsidR="00014D00" w:rsidRDefault="00014D00" w:rsidP="00014D00">
      <w:pPr>
        <w:pStyle w:val="ListParagraph"/>
        <w:numPr>
          <w:ilvl w:val="1"/>
          <w:numId w:val="2"/>
        </w:numPr>
      </w:pPr>
      <w:r>
        <w:t>In the local system, restore the backup with the following command:  “</w:t>
      </w:r>
      <w:proofErr w:type="spellStart"/>
      <w:r w:rsidRPr="00014D00">
        <w:t>psql</w:t>
      </w:r>
      <w:proofErr w:type="spellEnd"/>
      <w:r w:rsidRPr="00014D00">
        <w:t xml:space="preserve"> -d </w:t>
      </w:r>
      <w:proofErr w:type="spellStart"/>
      <w:r w:rsidRPr="00014D00">
        <w:t>postgres</w:t>
      </w:r>
      <w:proofErr w:type="spellEnd"/>
      <w:r w:rsidRPr="00014D00">
        <w:t xml:space="preserve"> -U </w:t>
      </w:r>
      <w:proofErr w:type="spellStart"/>
      <w:r w:rsidRPr="00014D00">
        <w:t>postgres</w:t>
      </w:r>
      <w:proofErr w:type="spellEnd"/>
      <w:r w:rsidRPr="00014D00">
        <w:t xml:space="preserve"> -f C:\Temp\lportal_backup</w:t>
      </w:r>
      <w:r>
        <w:t>”, you will need the password to the administrator user (</w:t>
      </w:r>
      <w:proofErr w:type="spellStart"/>
      <w:r>
        <w:t>postgres</w:t>
      </w:r>
      <w:proofErr w:type="spellEnd"/>
      <w:r>
        <w:t>) that was created in the install</w:t>
      </w:r>
    </w:p>
    <w:p w14:paraId="617C8768" w14:textId="23F505E3" w:rsidR="00014D00" w:rsidRDefault="00014D00" w:rsidP="00014D00">
      <w:pPr>
        <w:pStyle w:val="ListParagraph"/>
        <w:numPr>
          <w:ilvl w:val="0"/>
          <w:numId w:val="2"/>
        </w:numPr>
      </w:pPr>
      <w:r>
        <w:t>Once all of the proje</w:t>
      </w:r>
      <w:r w:rsidR="003B1DD4">
        <w:t>cts are configured in Eclipse, and the local environment is configured,</w:t>
      </w:r>
    </w:p>
    <w:p w14:paraId="016382CB" w14:textId="77777777" w:rsidR="00014D00" w:rsidRDefault="00014D00" w:rsidP="00014D00">
      <w:pPr>
        <w:pStyle w:val="ListParagraph"/>
        <w:numPr>
          <w:ilvl w:val="1"/>
          <w:numId w:val="2"/>
        </w:numPr>
      </w:pPr>
      <w:r>
        <w:t>Open the servers view (Window-&gt;Show View-&gt;Servers)</w:t>
      </w:r>
    </w:p>
    <w:p w14:paraId="619D4956" w14:textId="77777777" w:rsidR="00014D00" w:rsidRDefault="00014D00" w:rsidP="00014D00">
      <w:pPr>
        <w:pStyle w:val="ListParagraph"/>
        <w:numPr>
          <w:ilvl w:val="1"/>
          <w:numId w:val="2"/>
        </w:numPr>
      </w:pPr>
      <w:r>
        <w:t xml:space="preserve">Right-click on the </w:t>
      </w:r>
      <w:proofErr w:type="spellStart"/>
      <w:r>
        <w:t>Liferay</w:t>
      </w:r>
      <w:proofErr w:type="spellEnd"/>
      <w:r>
        <w:t xml:space="preserve"> Server</w:t>
      </w:r>
    </w:p>
    <w:p w14:paraId="6A134CCB" w14:textId="77777777" w:rsidR="00014D00" w:rsidRDefault="00014D00" w:rsidP="00014D00">
      <w:pPr>
        <w:pStyle w:val="ListParagraph"/>
        <w:numPr>
          <w:ilvl w:val="1"/>
          <w:numId w:val="2"/>
        </w:numPr>
      </w:pPr>
      <w:r>
        <w:t xml:space="preserve">Select “Add and Remove”.  </w:t>
      </w:r>
    </w:p>
    <w:p w14:paraId="01760A46" w14:textId="77777777" w:rsidR="00014D00" w:rsidRDefault="00014D00" w:rsidP="00014D00">
      <w:pPr>
        <w:pStyle w:val="ListParagraph"/>
        <w:numPr>
          <w:ilvl w:val="1"/>
          <w:numId w:val="2"/>
        </w:numPr>
      </w:pPr>
      <w:r>
        <w:t>Click “Add All”</w:t>
      </w:r>
    </w:p>
    <w:p w14:paraId="2874E2F1" w14:textId="77777777" w:rsidR="00014D00" w:rsidRDefault="00014D00" w:rsidP="00014D00">
      <w:pPr>
        <w:pStyle w:val="ListParagraph"/>
        <w:numPr>
          <w:ilvl w:val="1"/>
          <w:numId w:val="2"/>
        </w:numPr>
      </w:pPr>
      <w:r>
        <w:t>Click “Finish”</w:t>
      </w:r>
    </w:p>
    <w:p w14:paraId="2BE2596F" w14:textId="4A4824D4" w:rsidR="003B1DD4" w:rsidRDefault="003B1DD4" w:rsidP="003B1DD4">
      <w:pPr>
        <w:pStyle w:val="ListParagraph"/>
        <w:numPr>
          <w:ilvl w:val="0"/>
          <w:numId w:val="2"/>
        </w:numPr>
      </w:pPr>
      <w:r>
        <w:t>Start the tomcat server</w:t>
      </w:r>
    </w:p>
    <w:p w14:paraId="258DC195" w14:textId="3E90A1C9" w:rsidR="003B1DD4" w:rsidRPr="00E50D1E" w:rsidRDefault="003B1DD4" w:rsidP="003B1DD4">
      <w:pPr>
        <w:pStyle w:val="ListParagraph"/>
        <w:numPr>
          <w:ilvl w:val="1"/>
          <w:numId w:val="2"/>
        </w:numPr>
      </w:pPr>
      <w:r w:rsidRPr="00E50D1E">
        <w:t>In eclips</w:t>
      </w:r>
      <w:r w:rsidR="00940461" w:rsidRPr="00E50D1E">
        <w:t>e, navigate to the server view</w:t>
      </w:r>
    </w:p>
    <w:p w14:paraId="4C46434C" w14:textId="6F021426" w:rsidR="00940461" w:rsidRPr="00E50D1E" w:rsidRDefault="00940461" w:rsidP="003B1DD4">
      <w:pPr>
        <w:pStyle w:val="ListParagraph"/>
        <w:numPr>
          <w:ilvl w:val="1"/>
          <w:numId w:val="2"/>
        </w:numPr>
      </w:pPr>
      <w:r w:rsidRPr="00E50D1E">
        <w:t xml:space="preserve">Right-click on the </w:t>
      </w:r>
      <w:proofErr w:type="spellStart"/>
      <w:r w:rsidRPr="00E50D1E">
        <w:t>Liferay</w:t>
      </w:r>
      <w:proofErr w:type="spellEnd"/>
      <w:r w:rsidRPr="00E50D1E">
        <w:t xml:space="preserve"> server.</w:t>
      </w:r>
    </w:p>
    <w:p w14:paraId="18BB92F9" w14:textId="2461711C" w:rsidR="00940461" w:rsidRPr="00E50D1E" w:rsidRDefault="00940461" w:rsidP="003B1DD4">
      <w:pPr>
        <w:pStyle w:val="ListParagraph"/>
        <w:numPr>
          <w:ilvl w:val="1"/>
          <w:numId w:val="2"/>
        </w:numPr>
      </w:pPr>
      <w:r w:rsidRPr="00E50D1E">
        <w:t>Select “Start”</w:t>
      </w:r>
    </w:p>
    <w:p w14:paraId="493D02D5" w14:textId="0FD66232" w:rsidR="00940461" w:rsidRPr="00E50D1E" w:rsidRDefault="00940461" w:rsidP="003B1DD4">
      <w:pPr>
        <w:pStyle w:val="ListParagraph"/>
        <w:numPr>
          <w:ilvl w:val="1"/>
          <w:numId w:val="2"/>
        </w:numPr>
      </w:pPr>
      <w:r w:rsidRPr="00E50D1E">
        <w:t xml:space="preserve">Navigate to the </w:t>
      </w:r>
      <w:r w:rsidR="001F7F62" w:rsidRPr="00E50D1E">
        <w:t xml:space="preserve">page at </w:t>
      </w:r>
      <w:hyperlink r:id="rId14" w:history="1">
        <w:r w:rsidR="001F7F62" w:rsidRPr="00E50D1E">
          <w:rPr>
            <w:rStyle w:val="Hyperlink"/>
          </w:rPr>
          <w:t>http://locahost:8080/</w:t>
        </w:r>
      </w:hyperlink>
    </w:p>
    <w:p w14:paraId="7CBC11CC" w14:textId="6A3F2141" w:rsidR="00026967" w:rsidRPr="00B239BF" w:rsidRDefault="00026967" w:rsidP="009304C3">
      <w:pPr>
        <w:pStyle w:val="ListParagraph"/>
        <w:numPr>
          <w:ilvl w:val="0"/>
          <w:numId w:val="2"/>
        </w:numPr>
      </w:pPr>
      <w:r w:rsidRPr="00B239BF">
        <w:t xml:space="preserve">Clean up Data in </w:t>
      </w:r>
      <w:proofErr w:type="spellStart"/>
      <w:r w:rsidRPr="00B239BF">
        <w:t>postgres</w:t>
      </w:r>
      <w:proofErr w:type="spellEnd"/>
    </w:p>
    <w:p w14:paraId="723D6163" w14:textId="77777777" w:rsidR="00026967" w:rsidRDefault="00026967" w:rsidP="00026967">
      <w:pPr>
        <w:pStyle w:val="ListParagraph"/>
        <w:numPr>
          <w:ilvl w:val="1"/>
          <w:numId w:val="2"/>
        </w:numPr>
      </w:pPr>
      <w:r>
        <w:t xml:space="preserve">UPDATE </w:t>
      </w:r>
      <w:proofErr w:type="spellStart"/>
      <w:r>
        <w:t>portletpreferences</w:t>
      </w:r>
      <w:proofErr w:type="spellEnd"/>
    </w:p>
    <w:p w14:paraId="37CDFFE9" w14:textId="77777777" w:rsidR="00026967" w:rsidRDefault="00026967" w:rsidP="00026967">
      <w:pPr>
        <w:pStyle w:val="ListParagraph"/>
        <w:ind w:left="1440"/>
      </w:pPr>
      <w:r>
        <w:t xml:space="preserve">SET preferences = </w:t>
      </w:r>
      <w:proofErr w:type="gramStart"/>
      <w:r>
        <w:t>REPLACE(</w:t>
      </w:r>
      <w:proofErr w:type="gramEnd"/>
      <w:r>
        <w:t>preferences, 'sitenv.org/delegate', 'localhost:8080/delegate')</w:t>
      </w:r>
    </w:p>
    <w:p w14:paraId="3A32CA7A" w14:textId="5F6E2877" w:rsidR="00026967" w:rsidRDefault="00026967" w:rsidP="00B239BF">
      <w:pPr>
        <w:pStyle w:val="ListParagraph"/>
        <w:ind w:left="1440"/>
      </w:pPr>
      <w:r>
        <w:t>WHERE preferences LIKE '%sitenv.org/delegate%'</w:t>
      </w:r>
    </w:p>
    <w:p w14:paraId="498E8343" w14:textId="77777777" w:rsidR="00026967" w:rsidRDefault="00026967" w:rsidP="00026967">
      <w:pPr>
        <w:pStyle w:val="ListParagraph"/>
        <w:numPr>
          <w:ilvl w:val="1"/>
          <w:numId w:val="2"/>
        </w:numPr>
      </w:pPr>
      <w:r>
        <w:lastRenderedPageBreak/>
        <w:t xml:space="preserve">UPDATE </w:t>
      </w:r>
      <w:proofErr w:type="spellStart"/>
      <w:r>
        <w:t>journalarticle</w:t>
      </w:r>
      <w:proofErr w:type="spellEnd"/>
    </w:p>
    <w:p w14:paraId="7B4E6C1D" w14:textId="77777777" w:rsidR="00026967" w:rsidRDefault="00026967" w:rsidP="00026967">
      <w:pPr>
        <w:pStyle w:val="ListParagraph"/>
        <w:ind w:left="1440"/>
      </w:pPr>
      <w:r>
        <w:t xml:space="preserve">SET content = </w:t>
      </w:r>
      <w:proofErr w:type="gramStart"/>
      <w:r>
        <w:t>REPLACE(</w:t>
      </w:r>
      <w:proofErr w:type="gramEnd"/>
      <w:r>
        <w:t>content, 'http://sitenv.org/', 'http://localhost:8080/')</w:t>
      </w:r>
    </w:p>
    <w:p w14:paraId="5603C8E7" w14:textId="0A969F62" w:rsidR="00026967" w:rsidRPr="009304C3" w:rsidRDefault="00026967" w:rsidP="00026967">
      <w:pPr>
        <w:pStyle w:val="ListParagraph"/>
        <w:ind w:left="1440"/>
        <w:rPr>
          <w:highlight w:val="yellow"/>
        </w:rPr>
      </w:pPr>
      <w:proofErr w:type="gramStart"/>
      <w:r>
        <w:t>where</w:t>
      </w:r>
      <w:proofErr w:type="gramEnd"/>
      <w:r>
        <w:t xml:space="preserve"> content LIKE '%http://sitenv.org/%'</w:t>
      </w:r>
    </w:p>
    <w:p w14:paraId="22AB1046" w14:textId="77777777" w:rsidR="003B1DD4" w:rsidRDefault="003B1DD4" w:rsidP="003B1DD4"/>
    <w:p w14:paraId="4FFB2CBE" w14:textId="417E6CB0" w:rsidR="003C0A1E" w:rsidRDefault="003C0A1E" w:rsidP="003C0A1E">
      <w:pPr>
        <w:sectPr w:rsidR="003C0A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61E016" w14:textId="77777777" w:rsidR="003B198D" w:rsidRDefault="003B198D" w:rsidP="003B198D">
      <w:pPr>
        <w:pStyle w:val="Heading1"/>
      </w:pPr>
      <w:r>
        <w:lastRenderedPageBreak/>
        <w:t>Downloads</w:t>
      </w:r>
    </w:p>
    <w:p w14:paraId="4FDE6AC8" w14:textId="77777777" w:rsidR="003B198D" w:rsidRDefault="003B198D" w:rsidP="003B198D"/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1504"/>
        <w:gridCol w:w="1291"/>
        <w:gridCol w:w="10165"/>
      </w:tblGrid>
      <w:tr w:rsidR="003B198D" w14:paraId="21289063" w14:textId="77777777" w:rsidTr="002F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22B35CBD" w14:textId="77777777" w:rsidR="003B198D" w:rsidRDefault="003B198D" w:rsidP="003B198D">
            <w:r>
              <w:t>Product</w:t>
            </w:r>
          </w:p>
        </w:tc>
        <w:tc>
          <w:tcPr>
            <w:tcW w:w="1291" w:type="dxa"/>
          </w:tcPr>
          <w:p w14:paraId="55F98F95" w14:textId="77777777" w:rsidR="003B198D" w:rsidRDefault="003B198D" w:rsidP="003B1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0165" w:type="dxa"/>
          </w:tcPr>
          <w:p w14:paraId="6206278F" w14:textId="77777777" w:rsidR="003B198D" w:rsidRDefault="003B198D" w:rsidP="003B1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URL</w:t>
            </w:r>
          </w:p>
        </w:tc>
      </w:tr>
      <w:tr w:rsidR="00211D18" w14:paraId="60F59A70" w14:textId="77777777" w:rsidTr="002F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2C37EDF9" w14:textId="77777777" w:rsidR="00211D18" w:rsidRDefault="00211D18" w:rsidP="003B198D">
            <w:r>
              <w:t>Java SDK</w:t>
            </w:r>
          </w:p>
        </w:tc>
        <w:tc>
          <w:tcPr>
            <w:tcW w:w="1291" w:type="dxa"/>
          </w:tcPr>
          <w:p w14:paraId="78B13249" w14:textId="77777777" w:rsidR="00211D18" w:rsidRDefault="00211D18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165" w:type="dxa"/>
          </w:tcPr>
          <w:p w14:paraId="40E309A3" w14:textId="77777777" w:rsidR="00211D18" w:rsidRDefault="00935D8B" w:rsidP="00C27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anchor="jdk-6u45-oth-JPR" w:history="1">
              <w:r w:rsidR="00211D18">
                <w:rPr>
                  <w:rStyle w:val="Hyperlink"/>
                </w:rPr>
                <w:t>http://www.oracle.com/technetwork/java/javasebusiness/downloads/java-archive-downloads-javase6-419409.html#jdk-6u45-oth-JPR</w:t>
              </w:r>
            </w:hyperlink>
          </w:p>
        </w:tc>
      </w:tr>
      <w:tr w:rsidR="00774259" w14:paraId="3144459E" w14:textId="77777777" w:rsidTr="002F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4FED0F1" w14:textId="77777777" w:rsidR="00774259" w:rsidRDefault="00774259" w:rsidP="00E80262">
            <w:r>
              <w:t>Java SDK</w:t>
            </w:r>
          </w:p>
        </w:tc>
        <w:tc>
          <w:tcPr>
            <w:tcW w:w="1291" w:type="dxa"/>
          </w:tcPr>
          <w:p w14:paraId="1EA295A1" w14:textId="77777777" w:rsidR="00774259" w:rsidRDefault="00774259" w:rsidP="00E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165" w:type="dxa"/>
          </w:tcPr>
          <w:p w14:paraId="5E53006D" w14:textId="6C283EA6" w:rsidR="00774259" w:rsidRDefault="00935D8B" w:rsidP="00E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774259" w:rsidRPr="005D3B1D">
                <w:rPr>
                  <w:rStyle w:val="Hyperlink"/>
                </w:rPr>
                <w:t>http://download.oracle.com/otn-pub/java/jdk/7u40-b43/jdk-7u40-windows-x64.exe?AuthParam=1380306257_1236752e542c8aad7ae1188500dce282</w:t>
              </w:r>
            </w:hyperlink>
          </w:p>
        </w:tc>
      </w:tr>
      <w:tr w:rsidR="00774259" w14:paraId="7E5EB766" w14:textId="77777777" w:rsidTr="002F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43E6A443" w14:textId="77777777" w:rsidR="00774259" w:rsidRDefault="00774259" w:rsidP="00E80262">
            <w:r>
              <w:t>Tomcat Server as a Windows Service</w:t>
            </w:r>
          </w:p>
        </w:tc>
        <w:tc>
          <w:tcPr>
            <w:tcW w:w="1291" w:type="dxa"/>
          </w:tcPr>
          <w:p w14:paraId="02388020" w14:textId="77777777" w:rsidR="00774259" w:rsidRDefault="00774259" w:rsidP="00E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7.0.42</w:t>
            </w:r>
          </w:p>
        </w:tc>
        <w:tc>
          <w:tcPr>
            <w:tcW w:w="10165" w:type="dxa"/>
          </w:tcPr>
          <w:p w14:paraId="4C9800AC" w14:textId="77777777" w:rsidR="00774259" w:rsidRDefault="00E80262" w:rsidP="00E8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"http://apache.mirrors.pair.com/tomcat/tomcat-7/v7.0.42/bin/apache-tomcat-7.0.42.exe" \t "_blank" </w:instrText>
            </w:r>
            <w:r>
              <w:fldChar w:fldCharType="separate"/>
            </w:r>
            <w:r w:rsidR="00774259">
              <w:rPr>
                <w:rStyle w:val="Hyperlink"/>
                <w:rFonts w:ascii="Segoe UI" w:hAnsi="Segoe UI" w:cs="Segoe UI"/>
                <w:color w:val="5566DD"/>
                <w:sz w:val="18"/>
                <w:szCs w:val="18"/>
              </w:rPr>
              <w:t>http://apache.mirrors.pair.com/tomcat/tomcat-7/v7.0.42/bin/apache-tomcat-7.0.42.exe</w:t>
            </w:r>
            <w:r>
              <w:rPr>
                <w:rStyle w:val="Hyperlink"/>
                <w:rFonts w:ascii="Segoe UI" w:hAnsi="Segoe UI" w:cs="Segoe UI"/>
                <w:color w:val="5566DD"/>
                <w:sz w:val="18"/>
                <w:szCs w:val="18"/>
              </w:rPr>
              <w:fldChar w:fldCharType="end"/>
            </w:r>
          </w:p>
        </w:tc>
      </w:tr>
      <w:tr w:rsidR="002F30E6" w14:paraId="0C3E3CEB" w14:textId="77777777" w:rsidTr="002F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5667DE10" w14:textId="77777777" w:rsidR="002F30E6" w:rsidRDefault="002F30E6" w:rsidP="00E80262">
            <w:r>
              <w:t>Eclipse IDE</w:t>
            </w:r>
          </w:p>
          <w:p w14:paraId="69BF021F" w14:textId="77777777" w:rsidR="002F30E6" w:rsidRDefault="002F30E6" w:rsidP="00E80262">
            <w:r>
              <w:t>Zip File</w:t>
            </w:r>
          </w:p>
        </w:tc>
        <w:tc>
          <w:tcPr>
            <w:tcW w:w="1291" w:type="dxa"/>
          </w:tcPr>
          <w:p w14:paraId="5FC15832" w14:textId="77777777" w:rsidR="002F30E6" w:rsidRDefault="002F30E6" w:rsidP="00E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 Juno JEE Release</w:t>
            </w:r>
          </w:p>
        </w:tc>
        <w:tc>
          <w:tcPr>
            <w:tcW w:w="10165" w:type="dxa"/>
          </w:tcPr>
          <w:p w14:paraId="17615673" w14:textId="77777777" w:rsidR="002F30E6" w:rsidRDefault="00935D8B" w:rsidP="00E8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2F30E6" w:rsidRPr="00503D2B">
                <w:rPr>
                  <w:rStyle w:val="Hyperlink"/>
                </w:rPr>
                <w:t>http://www.eclipse.org/downloads/download.php?file=/technology/epp/downloads/release/kepler/R/eclipse-jee-kepler-R-win32-x86_64.zip&amp;mirror_id=187</w:t>
              </w:r>
            </w:hyperlink>
          </w:p>
        </w:tc>
      </w:tr>
      <w:tr w:rsidR="001D64F6" w14:paraId="59F12ED7" w14:textId="77777777" w:rsidTr="002F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13256AB4" w14:textId="149EDBA7" w:rsidR="001D64F6" w:rsidRDefault="001D64F6" w:rsidP="003B198D">
            <w:r>
              <w:t>Maven</w:t>
            </w:r>
          </w:p>
        </w:tc>
        <w:tc>
          <w:tcPr>
            <w:tcW w:w="1291" w:type="dxa"/>
          </w:tcPr>
          <w:p w14:paraId="1D7B3CCE" w14:textId="2D5D5E93" w:rsidR="001D64F6" w:rsidRDefault="001D64F6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3.1.0</w:t>
            </w:r>
          </w:p>
        </w:tc>
        <w:tc>
          <w:tcPr>
            <w:tcW w:w="10165" w:type="dxa"/>
          </w:tcPr>
          <w:p w14:paraId="1BD87445" w14:textId="22901A53" w:rsidR="0022470F" w:rsidRDefault="00935D8B" w:rsidP="002F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2470F" w:rsidRPr="005D3B1D">
                <w:rPr>
                  <w:rStyle w:val="Hyperlink"/>
                </w:rPr>
                <w:t>http://mirror.sdunix.com/apache/maven/maven-3/3.1.0/binaries/apache-maven-3.1.0-bin.zip</w:t>
              </w:r>
            </w:hyperlink>
          </w:p>
        </w:tc>
      </w:tr>
      <w:tr w:rsidR="001D64F6" w14:paraId="318CD3D4" w14:textId="77777777" w:rsidTr="002F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5C3D1B39" w14:textId="7201FD20" w:rsidR="001D64F6" w:rsidRDefault="001D64F6" w:rsidP="003B198D">
            <w:r>
              <w:t>Ant</w:t>
            </w:r>
          </w:p>
        </w:tc>
        <w:tc>
          <w:tcPr>
            <w:tcW w:w="1291" w:type="dxa"/>
          </w:tcPr>
          <w:p w14:paraId="2F4A34E5" w14:textId="22A644DC" w:rsidR="001D64F6" w:rsidRDefault="00181F42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1.9.2</w:t>
            </w:r>
          </w:p>
        </w:tc>
        <w:tc>
          <w:tcPr>
            <w:tcW w:w="10165" w:type="dxa"/>
          </w:tcPr>
          <w:p w14:paraId="4CDC1134" w14:textId="4DCF7C7D" w:rsidR="0022470F" w:rsidRDefault="00935D8B" w:rsidP="002F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2470F" w:rsidRPr="005D3B1D">
                <w:rPr>
                  <w:rStyle w:val="Hyperlink"/>
                </w:rPr>
                <w:t>http://apache.mirrors.hoobly.com//ant/binaries/apache-ant-1.9.2-bin.zip</w:t>
              </w:r>
            </w:hyperlink>
          </w:p>
        </w:tc>
      </w:tr>
      <w:tr w:rsidR="000B38A1" w14:paraId="69717744" w14:textId="77777777" w:rsidTr="002F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73A6A9B5" w14:textId="515898A7" w:rsidR="000B38A1" w:rsidRDefault="001D64F6" w:rsidP="003B198D">
            <w:r>
              <w:t>Maven Ant Tasks</w:t>
            </w:r>
          </w:p>
        </w:tc>
        <w:tc>
          <w:tcPr>
            <w:tcW w:w="1291" w:type="dxa"/>
          </w:tcPr>
          <w:p w14:paraId="5BC974FF" w14:textId="4EE52B63" w:rsidR="000B38A1" w:rsidRDefault="001D64F6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2.1.3</w:t>
            </w:r>
          </w:p>
        </w:tc>
        <w:tc>
          <w:tcPr>
            <w:tcW w:w="10165" w:type="dxa"/>
          </w:tcPr>
          <w:p w14:paraId="5A9A385F" w14:textId="7796D2D5" w:rsidR="001D64F6" w:rsidRDefault="00935D8B" w:rsidP="002F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1D64F6" w:rsidRPr="005D3B1D">
                <w:rPr>
                  <w:rStyle w:val="Hyperlink"/>
                </w:rPr>
                <w:t>http://www.apache.org/dyn/closer.cgi/maven/ant-tasks/2.1.3/binaries/maven-ant-tasks-2.1.3.jar</w:t>
              </w:r>
            </w:hyperlink>
          </w:p>
        </w:tc>
      </w:tr>
      <w:tr w:rsidR="000B38A1" w14:paraId="378A3022" w14:textId="77777777" w:rsidTr="002F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223927D0" w14:textId="0C03BC50" w:rsidR="000B38A1" w:rsidRDefault="001D64F6" w:rsidP="003B198D">
            <w:proofErr w:type="spellStart"/>
            <w:r>
              <w:t>Liferay</w:t>
            </w:r>
            <w:proofErr w:type="spellEnd"/>
            <w:r>
              <w:t xml:space="preserve"> Portal Maven Archetypes</w:t>
            </w:r>
          </w:p>
        </w:tc>
        <w:tc>
          <w:tcPr>
            <w:tcW w:w="1291" w:type="dxa"/>
          </w:tcPr>
          <w:p w14:paraId="05B90D30" w14:textId="31CA6CEA" w:rsidR="000B38A1" w:rsidRDefault="001D64F6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6.1.1 </w:t>
            </w:r>
            <w:proofErr w:type="spellStart"/>
            <w:r>
              <w:t>ce</w:t>
            </w:r>
            <w:proofErr w:type="spellEnd"/>
            <w:r>
              <w:t xml:space="preserve"> GA2</w:t>
            </w:r>
          </w:p>
        </w:tc>
        <w:tc>
          <w:tcPr>
            <w:tcW w:w="10165" w:type="dxa"/>
          </w:tcPr>
          <w:p w14:paraId="273BADE0" w14:textId="4A2CBFE4" w:rsidR="001D64F6" w:rsidRDefault="00935D8B" w:rsidP="002F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1D64F6" w:rsidRPr="005D3B1D">
                <w:rPr>
                  <w:rStyle w:val="Hyperlink"/>
                </w:rPr>
                <w:t>http://softlayer-dal.dl.sourceforge.net/project/lportal/Liferay%20Portal/6.1.1%20GA2/liferay-portal-maven-6.1.1-ce-ga2-20120731132656558.zip</w:t>
              </w:r>
            </w:hyperlink>
          </w:p>
        </w:tc>
      </w:tr>
      <w:tr w:rsidR="001D64F6" w14:paraId="5165CCAE" w14:textId="77777777" w:rsidTr="002F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06F3344" w14:textId="0704202D" w:rsidR="00211D18" w:rsidRDefault="002F30E6" w:rsidP="003B198D">
            <w:proofErr w:type="spellStart"/>
            <w:r>
              <w:t>Liferay</w:t>
            </w:r>
            <w:proofErr w:type="spellEnd"/>
            <w:r>
              <w:t xml:space="preserve"> Portal War</w:t>
            </w:r>
          </w:p>
        </w:tc>
        <w:tc>
          <w:tcPr>
            <w:tcW w:w="1291" w:type="dxa"/>
          </w:tcPr>
          <w:p w14:paraId="250EADDE" w14:textId="02CC3B69" w:rsidR="00211D18" w:rsidRDefault="002F30E6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6.1.1 </w:t>
            </w:r>
            <w:proofErr w:type="spellStart"/>
            <w:r>
              <w:t>ce</w:t>
            </w:r>
            <w:proofErr w:type="spellEnd"/>
            <w:r w:rsidR="000B38A1">
              <w:t xml:space="preserve"> GA2</w:t>
            </w:r>
          </w:p>
        </w:tc>
        <w:tc>
          <w:tcPr>
            <w:tcW w:w="10165" w:type="dxa"/>
          </w:tcPr>
          <w:p w14:paraId="3F30E248" w14:textId="22C662DC" w:rsidR="000B38A1" w:rsidRDefault="00935D8B" w:rsidP="002F3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0B38A1" w:rsidRPr="005D3B1D">
                <w:rPr>
                  <w:rStyle w:val="Hyperlink"/>
                </w:rPr>
                <w:t>http://softlayer-dal.dl.sourceforge.net/project/lportal/Liferay%20Portal/6.1.1%20GA2/liferay-portal-6.1.1-ce-ga2-20120731132656558.war</w:t>
              </w:r>
            </w:hyperlink>
          </w:p>
        </w:tc>
      </w:tr>
      <w:tr w:rsidR="00211D18" w14:paraId="40B157D1" w14:textId="77777777" w:rsidTr="002F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06260FAA" w14:textId="44530011" w:rsidR="00211D18" w:rsidRDefault="002F30E6" w:rsidP="003B198D">
            <w:proofErr w:type="spellStart"/>
            <w:r>
              <w:t>Liferay</w:t>
            </w:r>
            <w:proofErr w:type="spellEnd"/>
            <w:r>
              <w:t xml:space="preserve"> Portal Dependencies</w:t>
            </w:r>
          </w:p>
        </w:tc>
        <w:tc>
          <w:tcPr>
            <w:tcW w:w="1291" w:type="dxa"/>
          </w:tcPr>
          <w:p w14:paraId="7D339152" w14:textId="700FD314" w:rsidR="00211D18" w:rsidRDefault="002F30E6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6.1.1 </w:t>
            </w:r>
            <w:proofErr w:type="spellStart"/>
            <w:r>
              <w:t>ce</w:t>
            </w:r>
            <w:proofErr w:type="spellEnd"/>
            <w:r w:rsidR="000B38A1">
              <w:t xml:space="preserve"> GA2</w:t>
            </w:r>
          </w:p>
        </w:tc>
        <w:tc>
          <w:tcPr>
            <w:tcW w:w="10165" w:type="dxa"/>
          </w:tcPr>
          <w:p w14:paraId="3E5AE934" w14:textId="70CEAABB" w:rsidR="000B38A1" w:rsidRDefault="00935D8B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0B38A1" w:rsidRPr="005D3B1D">
                <w:rPr>
                  <w:rStyle w:val="Hyperlink"/>
                </w:rPr>
                <w:t>http://hivelocity.dl.sourceforge.net/project/lportal/Liferay%20Portal/6.1.1%20GA2/liferay-portal-dependencies-6.1.1-ce-ga2-20120731132656558.zip</w:t>
              </w:r>
            </w:hyperlink>
          </w:p>
        </w:tc>
      </w:tr>
      <w:tr w:rsidR="001D64F6" w14:paraId="40BCC69C" w14:textId="77777777" w:rsidTr="002F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E82C44A" w14:textId="3F365BFA" w:rsidR="00211D18" w:rsidRDefault="002F30E6" w:rsidP="003B198D">
            <w:proofErr w:type="spellStart"/>
            <w:r>
              <w:t>Ligeray</w:t>
            </w:r>
            <w:proofErr w:type="spellEnd"/>
            <w:r>
              <w:t xml:space="preserve"> Portal Source</w:t>
            </w:r>
          </w:p>
        </w:tc>
        <w:tc>
          <w:tcPr>
            <w:tcW w:w="1291" w:type="dxa"/>
          </w:tcPr>
          <w:p w14:paraId="29B14325" w14:textId="2A219F5B" w:rsidR="00211D18" w:rsidRDefault="002F30E6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6.1.1 </w:t>
            </w:r>
            <w:proofErr w:type="spellStart"/>
            <w:r>
              <w:t>ce</w:t>
            </w:r>
            <w:proofErr w:type="spellEnd"/>
            <w:r w:rsidR="000B38A1">
              <w:t xml:space="preserve"> GA2</w:t>
            </w:r>
          </w:p>
        </w:tc>
        <w:tc>
          <w:tcPr>
            <w:tcW w:w="10165" w:type="dxa"/>
          </w:tcPr>
          <w:p w14:paraId="1069AA73" w14:textId="7FFBECA0" w:rsidR="000B38A1" w:rsidRDefault="00935D8B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0B38A1" w:rsidRPr="005D3B1D">
                <w:rPr>
                  <w:rStyle w:val="Hyperlink"/>
                </w:rPr>
                <w:t>http://superb-dca2.dl.sourceforge.net/project/lportal/Liferay%20Portal/6.1.1%20GA2/liferay-portal-src-6.1.1-ce-ga2-20120731132656558.zip</w:t>
              </w:r>
            </w:hyperlink>
          </w:p>
        </w:tc>
      </w:tr>
      <w:tr w:rsidR="00211D18" w14:paraId="2761EFEE" w14:textId="77777777" w:rsidTr="002F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251C176E" w14:textId="3B98BA68" w:rsidR="00211D18" w:rsidRDefault="002F30E6" w:rsidP="003B198D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jdbc</w:t>
            </w:r>
            <w:proofErr w:type="spellEnd"/>
            <w:r>
              <w:t xml:space="preserve"> driver</w:t>
            </w:r>
          </w:p>
        </w:tc>
        <w:tc>
          <w:tcPr>
            <w:tcW w:w="1291" w:type="dxa"/>
          </w:tcPr>
          <w:p w14:paraId="41BB98C0" w14:textId="309F6040" w:rsidR="00211D18" w:rsidRDefault="002F30E6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10165" w:type="dxa"/>
          </w:tcPr>
          <w:p w14:paraId="54DFC3A8" w14:textId="249C6017" w:rsidR="000B38A1" w:rsidRDefault="00935D8B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0B38A1" w:rsidRPr="005D3B1D">
                <w:rPr>
                  <w:rStyle w:val="Hyperlink"/>
                </w:rPr>
                <w:t>http://jdbc.postgresql.org/download/postgresql-9.2-1003.jdbc4.jar</w:t>
              </w:r>
            </w:hyperlink>
          </w:p>
        </w:tc>
      </w:tr>
      <w:tr w:rsidR="000B38A1" w14:paraId="784FAA6C" w14:textId="77777777" w:rsidTr="002F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733E4683" w14:textId="443D0F26" w:rsidR="00211D18" w:rsidRDefault="000B38A1" w:rsidP="003B198D">
            <w:r>
              <w:t>JTA jar</w:t>
            </w:r>
          </w:p>
        </w:tc>
        <w:tc>
          <w:tcPr>
            <w:tcW w:w="1291" w:type="dxa"/>
          </w:tcPr>
          <w:p w14:paraId="3724139D" w14:textId="54043293" w:rsidR="00211D18" w:rsidRDefault="000B38A1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0165" w:type="dxa"/>
          </w:tcPr>
          <w:p w14:paraId="7E1149F8" w14:textId="1E84A86D" w:rsidR="000B38A1" w:rsidRDefault="00935D8B" w:rsidP="003B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0B38A1" w:rsidRPr="005D3B1D">
                <w:rPr>
                  <w:rStyle w:val="Hyperlink"/>
                </w:rPr>
                <w:t>http://repo1.maven.org/maven2/javax/transaction/jta/1.1/jta-1.1.jar</w:t>
              </w:r>
            </w:hyperlink>
          </w:p>
        </w:tc>
      </w:tr>
      <w:tr w:rsidR="001D64F6" w14:paraId="3D7FF0D0" w14:textId="77777777" w:rsidTr="002F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5BF66AAD" w14:textId="704623DE" w:rsidR="00DE285F" w:rsidRDefault="00DE285F" w:rsidP="003B198D">
            <w:proofErr w:type="spellStart"/>
            <w:r>
              <w:t>PostgreSQL</w:t>
            </w:r>
            <w:proofErr w:type="spellEnd"/>
            <w:r>
              <w:t xml:space="preserve"> database</w:t>
            </w:r>
          </w:p>
        </w:tc>
        <w:tc>
          <w:tcPr>
            <w:tcW w:w="1291" w:type="dxa"/>
          </w:tcPr>
          <w:p w14:paraId="1767477E" w14:textId="7F9D4B29" w:rsidR="00DE285F" w:rsidRDefault="00DE285F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9.2.4</w:t>
            </w:r>
          </w:p>
        </w:tc>
        <w:tc>
          <w:tcPr>
            <w:tcW w:w="10165" w:type="dxa"/>
          </w:tcPr>
          <w:p w14:paraId="702E5BAD" w14:textId="72A5A283" w:rsidR="00DE285F" w:rsidRDefault="00935D8B" w:rsidP="003B1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1F7F62" w:rsidRPr="001E131B">
                <w:rPr>
                  <w:rStyle w:val="Hyperlink"/>
                </w:rPr>
                <w:t>http://www.enterprisedb.com/postgresql-924-installers-win64?ls=Crossover&amp;type=Crossover</w:t>
              </w:r>
            </w:hyperlink>
          </w:p>
        </w:tc>
      </w:tr>
    </w:tbl>
    <w:p w14:paraId="7F1E8715" w14:textId="77777777" w:rsidR="00774259" w:rsidRPr="003B198D" w:rsidRDefault="00774259" w:rsidP="003B198D"/>
    <w:sectPr w:rsidR="00774259" w:rsidRPr="003B198D" w:rsidSect="003B19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ristopher Cimaszewski" w:date="2013-07-15T09:53:00Z" w:initials="CC">
    <w:p w14:paraId="6FBCF9AD" w14:textId="7CF9C329" w:rsidR="00E80262" w:rsidRDefault="00E80262">
      <w:pPr>
        <w:pStyle w:val="CommentText"/>
      </w:pPr>
      <w:r>
        <w:rPr>
          <w:rStyle w:val="CommentReference"/>
        </w:rPr>
        <w:annotationRef/>
      </w:r>
      <w:r>
        <w:t xml:space="preserve">Currently, we have a lot of absolute paths in the HTML code that is stored in the production database, we should probably either clean up these paths in production, or have a step to make them relative paths in local </w:t>
      </w:r>
      <w:proofErr w:type="spellStart"/>
      <w:r>
        <w:t>dev</w:t>
      </w:r>
      <w:proofErr w:type="spellEnd"/>
      <w:r>
        <w:t xml:space="preserve"> environment (Find and replace </w:t>
      </w:r>
      <w:hyperlink r:id="rId1" w:history="1">
        <w:r w:rsidRPr="00304499">
          <w:rPr>
            <w:rStyle w:val="Hyperlink"/>
          </w:rPr>
          <w:t>http://www.sitenv.org</w:t>
        </w:r>
      </w:hyperlink>
      <w:r>
        <w:t xml:space="preserve"> with /)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BCF9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28C"/>
    <w:multiLevelType w:val="hybridMultilevel"/>
    <w:tmpl w:val="C5DAD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77EDB"/>
    <w:multiLevelType w:val="hybridMultilevel"/>
    <w:tmpl w:val="BAC2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90C88"/>
    <w:multiLevelType w:val="hybridMultilevel"/>
    <w:tmpl w:val="265C1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Cimaszewski">
    <w15:presenceInfo w15:providerId="AD" w15:userId="S-1-5-21-780176989-1983128272-1650897126-27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7E"/>
    <w:rsid w:val="00014D00"/>
    <w:rsid w:val="00016494"/>
    <w:rsid w:val="00026967"/>
    <w:rsid w:val="00035E29"/>
    <w:rsid w:val="00061AB6"/>
    <w:rsid w:val="000B38A1"/>
    <w:rsid w:val="00181F42"/>
    <w:rsid w:val="001D64F6"/>
    <w:rsid w:val="001F7F62"/>
    <w:rsid w:val="00211D18"/>
    <w:rsid w:val="0022470F"/>
    <w:rsid w:val="00231C54"/>
    <w:rsid w:val="002C1970"/>
    <w:rsid w:val="002F30E6"/>
    <w:rsid w:val="003B198D"/>
    <w:rsid w:val="003B1DD4"/>
    <w:rsid w:val="003C0A1E"/>
    <w:rsid w:val="003E1E2A"/>
    <w:rsid w:val="00453024"/>
    <w:rsid w:val="004D1C25"/>
    <w:rsid w:val="00506715"/>
    <w:rsid w:val="00527222"/>
    <w:rsid w:val="005342AF"/>
    <w:rsid w:val="00660598"/>
    <w:rsid w:val="00673627"/>
    <w:rsid w:val="00774259"/>
    <w:rsid w:val="007B4C6F"/>
    <w:rsid w:val="00824418"/>
    <w:rsid w:val="009242C3"/>
    <w:rsid w:val="009276CF"/>
    <w:rsid w:val="009304C3"/>
    <w:rsid w:val="00930790"/>
    <w:rsid w:val="00935D8B"/>
    <w:rsid w:val="00937E68"/>
    <w:rsid w:val="00940461"/>
    <w:rsid w:val="009765AE"/>
    <w:rsid w:val="00A700E8"/>
    <w:rsid w:val="00AA5217"/>
    <w:rsid w:val="00B005BC"/>
    <w:rsid w:val="00B04649"/>
    <w:rsid w:val="00B239BF"/>
    <w:rsid w:val="00B60580"/>
    <w:rsid w:val="00C27F82"/>
    <w:rsid w:val="00D61A83"/>
    <w:rsid w:val="00DE285F"/>
    <w:rsid w:val="00E14FF7"/>
    <w:rsid w:val="00E50D1E"/>
    <w:rsid w:val="00E80262"/>
    <w:rsid w:val="00EF59A2"/>
    <w:rsid w:val="00F344E0"/>
    <w:rsid w:val="00F83268"/>
    <w:rsid w:val="00F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C72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B1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3B19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3B19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1">
    <w:name w:val="Grid Table 2 Accent 1"/>
    <w:basedOn w:val="TableNormal"/>
    <w:uiPriority w:val="47"/>
    <w:rsid w:val="00211D1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7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F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F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82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eNormal"/>
    <w:uiPriority w:val="46"/>
    <w:rsid w:val="00F83268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F8326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B1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3B19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3B19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1">
    <w:name w:val="Grid Table 2 Accent 1"/>
    <w:basedOn w:val="TableNormal"/>
    <w:uiPriority w:val="47"/>
    <w:rsid w:val="00211D1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7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F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F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82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eNormal"/>
    <w:uiPriority w:val="46"/>
    <w:rsid w:val="00F83268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F8326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nv.org" TargetMode="Externa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www.apache.org/dyn/closer.cgi/maven/ant-tasks/2.1.3/binaries/maven-ant-tasks-2.1.3.jar" TargetMode="External"/><Relationship Id="rId21" Type="http://schemas.openxmlformats.org/officeDocument/2006/relationships/hyperlink" Target="http://softlayer-dal.dl.sourceforge.net/project/lportal/Liferay%20Portal/6.1.1%20GA2/liferay-portal-maven-6.1.1-ce-ga2-20120731132656558.zip" TargetMode="External"/><Relationship Id="rId22" Type="http://schemas.openxmlformats.org/officeDocument/2006/relationships/hyperlink" Target="http://softlayer-dal.dl.sourceforge.net/project/lportal/Liferay%20Portal/6.1.1%20GA2/liferay-portal-6.1.1-ce-ga2-20120731132656558.war" TargetMode="External"/><Relationship Id="rId23" Type="http://schemas.openxmlformats.org/officeDocument/2006/relationships/hyperlink" Target="http://hivelocity.dl.sourceforge.net/project/lportal/Liferay%20Portal/6.1.1%20GA2/liferay-portal-dependencies-6.1.1-ce-ga2-20120731132656558.zip" TargetMode="External"/><Relationship Id="rId24" Type="http://schemas.openxmlformats.org/officeDocument/2006/relationships/hyperlink" Target="http://superb-dca2.dl.sourceforge.net/project/lportal/Liferay%20Portal/6.1.1%20GA2/liferay-portal-src-6.1.1-ce-ga2-20120731132656558.zip" TargetMode="External"/><Relationship Id="rId25" Type="http://schemas.openxmlformats.org/officeDocument/2006/relationships/hyperlink" Target="http://jdbc.postgresql.org/download/postgresql-9.2-1003.jdbc4.jar" TargetMode="External"/><Relationship Id="rId26" Type="http://schemas.openxmlformats.org/officeDocument/2006/relationships/hyperlink" Target="http://repo1.maven.org/maven2/javax/transaction/jta/1.1/jta-1.1.jar" TargetMode="External"/><Relationship Id="rId27" Type="http://schemas.openxmlformats.org/officeDocument/2006/relationships/hyperlink" Target="http://www.enterprisedb.com/postgresql-924-installers-win64?ls=Crossover&amp;type=Crossover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30" Type="http://schemas.microsoft.com/office/2011/relationships/people" Target="people.xml"/><Relationship Id="rId31" Type="http://schemas.microsoft.com/office/2011/relationships/commentsExtended" Target="commentsExtended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github.com/siteadmin/SITE.git" TargetMode="External"/><Relationship Id="rId13" Type="http://schemas.openxmlformats.org/officeDocument/2006/relationships/comments" Target="comments.xml"/><Relationship Id="rId14" Type="http://schemas.openxmlformats.org/officeDocument/2006/relationships/hyperlink" Target="http://locahost:8080/" TargetMode="External"/><Relationship Id="rId15" Type="http://schemas.openxmlformats.org/officeDocument/2006/relationships/hyperlink" Target="http://www.oracle.com/technetwork/java/javasebusiness/downloads/java-archive-downloads-javase6-419409.html" TargetMode="External"/><Relationship Id="rId16" Type="http://schemas.openxmlformats.org/officeDocument/2006/relationships/hyperlink" Target="http://download.oracle.com/otn-pub/java/jdk/7u40-b43/jdk-7u40-windows-x64.exe?AuthParam=1380306257_1236752e542c8aad7ae1188500dce282" TargetMode="External"/><Relationship Id="rId17" Type="http://schemas.openxmlformats.org/officeDocument/2006/relationships/hyperlink" Target="http://www.eclipse.org/downloads/download.php?file=/technology/epp/downloads/release/kepler/R/eclipse-jee-kepler-R-win32-x86_64.zip&amp;mirror_id=187" TargetMode="External"/><Relationship Id="rId18" Type="http://schemas.openxmlformats.org/officeDocument/2006/relationships/hyperlink" Target="http://mirror.sdunix.com/apache/maven/maven-3/3.1.0/binaries/apache-maven-3.1.0-bin.zip" TargetMode="External"/><Relationship Id="rId19" Type="http://schemas.openxmlformats.org/officeDocument/2006/relationships/hyperlink" Target="http://apache.mirrors.hoobly.com//ant/binaries/apache-ant-1.9.2-bin.zip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imaszewski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15320-85DF-D749-B29A-C109110F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\Users\ccimaszewski\AppData\Roaming\Microsoft\Templates\LiveContent\15\Managed\Word Document Bibliography Styles\TC102786999[[fn=Single spaced (blank)]].dotx</Template>
  <TotalTime>146</TotalTime>
  <Pages>9</Pages>
  <Words>2511</Words>
  <Characters>14317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10</cp:revision>
  <dcterms:created xsi:type="dcterms:W3CDTF">2013-09-27T18:17:00Z</dcterms:created>
  <dcterms:modified xsi:type="dcterms:W3CDTF">2013-10-29T12:34:00Z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